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E79" w14:textId="0EE87E64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F401AB" w:rsidRPr="00F401AB">
        <w:rPr>
          <w:rFonts w:hint="eastAsia"/>
        </w:rPr>
        <w:t xml:space="preserve"> </w:t>
      </w:r>
      <w:r w:rsidR="00F401AB" w:rsidRPr="00F401AB">
        <w:rPr>
          <w:rFonts w:ascii="Arial" w:hAnsi="Arial" w:hint="eastAsia"/>
        </w:rPr>
        <w:t>IMeetE</w:t>
      </w:r>
      <w:r w:rsidR="00F401AB" w:rsidRPr="00F401AB">
        <w:rPr>
          <w:rFonts w:ascii="Arial" w:hAnsi="Arial" w:hint="eastAsia"/>
        </w:rPr>
        <w:t>——基于</w:t>
      </w:r>
      <w:r w:rsidR="00F401AB" w:rsidRPr="00F401AB">
        <w:rPr>
          <w:rFonts w:ascii="Arial" w:hAnsi="Arial" w:hint="eastAsia"/>
        </w:rPr>
        <w:t>MBTI</w:t>
      </w:r>
      <w:r w:rsidR="00F401AB" w:rsidRPr="00F401AB">
        <w:rPr>
          <w:rFonts w:ascii="Arial" w:hAnsi="Arial" w:hint="eastAsia"/>
        </w:rPr>
        <w:t>的论坛及交友平台小程序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9986390" w14:textId="77777777" w:rsidR="00BB39E1" w:rsidRDefault="00BB39E1" w:rsidP="00BB39E1">
      <w:pPr>
        <w:pStyle w:val="a4"/>
        <w:wordWrap w:val="0"/>
        <w:jc w:val="right"/>
      </w:pPr>
      <w:r>
        <w:rPr>
          <w:rFonts w:ascii="Arial" w:hAnsi="Arial" w:hint="eastAsia"/>
        </w:rPr>
        <w:t>前</w:t>
      </w:r>
      <w:r>
        <w:rPr>
          <w:rFonts w:ascii="Arial" w:hAnsi="Arial"/>
        </w:rPr>
        <w:t>景</w:t>
      </w:r>
      <w:r>
        <w:rPr>
          <w:rFonts w:ascii="Arial" w:hAnsi="Arial" w:hint="eastAsia"/>
        </w:rPr>
        <w:t>文</w:t>
      </w:r>
      <w:r>
        <w:rPr>
          <w:rFonts w:ascii="Arial" w:hAnsi="Arial"/>
        </w:rPr>
        <w:t>档</w:t>
      </w:r>
    </w:p>
    <w:p w14:paraId="0630495B" w14:textId="59E26E54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F401A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057AEAD3" w14:textId="77777777" w:rsidR="00BB39E1" w:rsidRDefault="00BB39E1" w:rsidP="00BB39E1">
      <w:pPr>
        <w:pStyle w:val="InfoBlue"/>
      </w:pPr>
    </w:p>
    <w:p w14:paraId="578F4E0F" w14:textId="77777777" w:rsidR="00BB39E1" w:rsidRDefault="00BB39E1" w:rsidP="00BB39E1">
      <w:pPr>
        <w:pStyle w:val="InfoBlue"/>
      </w:pPr>
    </w:p>
    <w:p w14:paraId="6BD176A3" w14:textId="0AD3D8C7" w:rsidR="00BB39E1" w:rsidRDefault="00BB39E1" w:rsidP="00BB39E1">
      <w:pPr>
        <w:pStyle w:val="InfoBlue"/>
      </w:pPr>
    </w:p>
    <w:p w14:paraId="5DC147D2" w14:textId="77777777" w:rsidR="00BB39E1" w:rsidRDefault="00BB39E1" w:rsidP="00BB39E1">
      <w:pPr>
        <w:pStyle w:val="a4"/>
        <w:rPr>
          <w:sz w:val="28"/>
        </w:rPr>
      </w:pPr>
    </w:p>
    <w:p w14:paraId="5AED1FD3" w14:textId="77777777" w:rsidR="00BB39E1" w:rsidRDefault="00BB39E1" w:rsidP="00BB39E1">
      <w:pPr>
        <w:sectPr w:rsidR="00BB39E1" w:rsidSect="00AA227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EAC801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71B5B62D" w14:textId="77777777" w:rsidTr="00F401AB">
        <w:tc>
          <w:tcPr>
            <w:tcW w:w="2304" w:type="dxa"/>
          </w:tcPr>
          <w:p w14:paraId="2B07ACD9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07EDC8B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DDFA6EB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139131" w14:textId="77777777" w:rsidR="00BB39E1" w:rsidRDefault="00BB39E1" w:rsidP="00113463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401AB" w14:paraId="789701C2" w14:textId="77777777" w:rsidTr="00F401AB">
        <w:tc>
          <w:tcPr>
            <w:tcW w:w="2304" w:type="dxa"/>
          </w:tcPr>
          <w:p w14:paraId="631AD116" w14:textId="3F01061F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2024.3.12</w:t>
            </w:r>
          </w:p>
        </w:tc>
        <w:tc>
          <w:tcPr>
            <w:tcW w:w="1152" w:type="dxa"/>
          </w:tcPr>
          <w:p w14:paraId="16D412D6" w14:textId="3C7BD060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&lt;1.0&gt;</w:t>
            </w:r>
          </w:p>
        </w:tc>
        <w:tc>
          <w:tcPr>
            <w:tcW w:w="3744" w:type="dxa"/>
          </w:tcPr>
          <w:p w14:paraId="60E3470D" w14:textId="15E64CB5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初次编写Vision文档­­</w:t>
            </w:r>
          </w:p>
        </w:tc>
        <w:tc>
          <w:tcPr>
            <w:tcW w:w="2304" w:type="dxa"/>
          </w:tcPr>
          <w:p w14:paraId="0A29971E" w14:textId="4CC48801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吴坤臻</w:t>
            </w:r>
          </w:p>
        </w:tc>
      </w:tr>
      <w:tr w:rsidR="00F401AB" w14:paraId="13A7A496" w14:textId="77777777" w:rsidTr="00F401AB">
        <w:tc>
          <w:tcPr>
            <w:tcW w:w="2304" w:type="dxa"/>
          </w:tcPr>
          <w:p w14:paraId="542B6197" w14:textId="2AA26342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2024.3.13</w:t>
            </w:r>
          </w:p>
        </w:tc>
        <w:tc>
          <w:tcPr>
            <w:tcW w:w="1152" w:type="dxa"/>
          </w:tcPr>
          <w:p w14:paraId="1F4BD046" w14:textId="32C6AD19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&lt;1.1&gt;</w:t>
            </w:r>
          </w:p>
        </w:tc>
        <w:tc>
          <w:tcPr>
            <w:tcW w:w="3744" w:type="dxa"/>
          </w:tcPr>
          <w:p w14:paraId="3A81CEEB" w14:textId="0AEB74EC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对Vision文档进行了部分内容更新</w:t>
            </w:r>
          </w:p>
        </w:tc>
        <w:tc>
          <w:tcPr>
            <w:tcW w:w="2304" w:type="dxa"/>
          </w:tcPr>
          <w:p w14:paraId="20EBDDC5" w14:textId="05F1373D" w:rsidR="00F401AB" w:rsidRDefault="00F401AB" w:rsidP="00F401AB">
            <w:pPr>
              <w:pStyle w:val="Tabletext"/>
            </w:pPr>
            <w:r w:rsidRPr="00725F3E">
              <w:rPr>
                <w:rFonts w:hint="eastAsia"/>
              </w:rPr>
              <w:t>周泓宇</w:t>
            </w:r>
          </w:p>
        </w:tc>
      </w:tr>
      <w:tr w:rsidR="00BB39E1" w14:paraId="218FE90F" w14:textId="77777777" w:rsidTr="00F401AB">
        <w:tc>
          <w:tcPr>
            <w:tcW w:w="2304" w:type="dxa"/>
          </w:tcPr>
          <w:p w14:paraId="2161D60D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415D761B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3988CB4B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4FEBBBC9" w14:textId="77777777" w:rsidR="00BB39E1" w:rsidRDefault="00BB39E1" w:rsidP="00113463">
            <w:pPr>
              <w:pStyle w:val="Tabletext"/>
            </w:pPr>
          </w:p>
        </w:tc>
      </w:tr>
      <w:tr w:rsidR="00BB39E1" w14:paraId="17C75A2F" w14:textId="77777777" w:rsidTr="00F401AB">
        <w:tc>
          <w:tcPr>
            <w:tcW w:w="2304" w:type="dxa"/>
          </w:tcPr>
          <w:p w14:paraId="28ECB287" w14:textId="77777777" w:rsidR="00BB39E1" w:rsidRDefault="00BB39E1" w:rsidP="00113463">
            <w:pPr>
              <w:pStyle w:val="Tabletext"/>
            </w:pPr>
          </w:p>
        </w:tc>
        <w:tc>
          <w:tcPr>
            <w:tcW w:w="1152" w:type="dxa"/>
          </w:tcPr>
          <w:p w14:paraId="1B89A2DD" w14:textId="77777777" w:rsidR="00BB39E1" w:rsidRDefault="00BB39E1" w:rsidP="00113463">
            <w:pPr>
              <w:pStyle w:val="Tabletext"/>
            </w:pPr>
          </w:p>
        </w:tc>
        <w:tc>
          <w:tcPr>
            <w:tcW w:w="3744" w:type="dxa"/>
          </w:tcPr>
          <w:p w14:paraId="0A39A625" w14:textId="77777777" w:rsidR="00BB39E1" w:rsidRDefault="00BB39E1" w:rsidP="00113463">
            <w:pPr>
              <w:pStyle w:val="Tabletext"/>
            </w:pPr>
          </w:p>
        </w:tc>
        <w:tc>
          <w:tcPr>
            <w:tcW w:w="2304" w:type="dxa"/>
          </w:tcPr>
          <w:p w14:paraId="60A79336" w14:textId="77777777" w:rsidR="00BB39E1" w:rsidRDefault="00BB39E1" w:rsidP="00113463">
            <w:pPr>
              <w:pStyle w:val="Tabletext"/>
            </w:pPr>
          </w:p>
        </w:tc>
      </w:tr>
    </w:tbl>
    <w:p w14:paraId="55DB6F33" w14:textId="77777777" w:rsidR="00BB39E1" w:rsidRDefault="00BB39E1" w:rsidP="00BB39E1"/>
    <w:p w14:paraId="5E45E539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A77928D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3DF2B5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94C82C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FFF3A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F133D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11C35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805CBE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商机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72A0F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96098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06320">
        <w:rPr>
          <w:rFonts w:ascii="Arial" w:hAnsi="Arial" w:hint="eastAsia"/>
          <w:noProof/>
          <w:snapToGrid/>
        </w:rPr>
        <w:t>产品定位说明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F98704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涉众和用户说明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BD9D0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市场统计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3D5FE6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涉众概要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94ABE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94BE3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关键的涉众</w:t>
      </w:r>
      <w:r>
        <w:rPr>
          <w:noProof/>
        </w:rPr>
        <w:t>/</w:t>
      </w:r>
      <w:r>
        <w:rPr>
          <w:rFonts w:hint="eastAsia"/>
          <w:noProof/>
        </w:rPr>
        <w:t>用户需要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18437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备选方案和竞争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A1C15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240CE6" w14:textId="77777777" w:rsidR="00BB39E1" w:rsidRDefault="00BB39E1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另一个竞争对手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0FA108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A182B5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20023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功能摘要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01D51F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59C843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64A444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FEB8D8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</w:t>
      </w:r>
      <w:r>
        <w:rPr>
          <w:rFonts w:hint="eastAsia"/>
          <w:noProof/>
        </w:rPr>
        <w:t>另一个特性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05FEC6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0BD6A2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35E37C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64F5C5" w14:textId="77777777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356BB9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2541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03BC3" w14:textId="77777777" w:rsidR="00BB39E1" w:rsidRDefault="00BB39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D18008" w14:textId="77777777" w:rsidR="00BB39E1" w:rsidRDefault="00BB39E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2984BB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用户手册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D5BAE6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联机帮助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6FCF8A" w14:textId="77777777" w:rsidR="00BB39E1" w:rsidRDefault="00BB39E1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安装指南、配置文件、自述文件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79ADA3" w14:textId="77777777" w:rsidR="00BB39E1" w:rsidRDefault="00BB39E1" w:rsidP="00BB39E1">
      <w:pPr>
        <w:pStyle w:val="a4"/>
      </w:pPr>
      <w:r>
        <w:rPr>
          <w:rFonts w:ascii="Times New Roman"/>
        </w:rPr>
        <w:lastRenderedPageBreak/>
        <w:fldChar w:fldCharType="end"/>
      </w:r>
    </w:p>
    <w:p w14:paraId="1C070B27" w14:textId="77777777" w:rsidR="00CD6E07" w:rsidRDefault="00CD6E07">
      <w:pPr>
        <w:pStyle w:val="a4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F7BF5">
        <w:rPr>
          <w:rFonts w:ascii="Arial" w:hAnsi="Arial" w:hint="eastAsia"/>
        </w:rPr>
        <w:t>前景</w:t>
      </w:r>
      <w:r>
        <w:rPr>
          <w:rFonts w:ascii="Arial" w:hAnsi="Arial"/>
        </w:rPr>
        <w:fldChar w:fldCharType="end"/>
      </w:r>
    </w:p>
    <w:p w14:paraId="55438ED7" w14:textId="77777777" w:rsidR="00CD6E07" w:rsidRDefault="00CD6E07">
      <w:pPr>
        <w:pStyle w:val="1"/>
        <w:ind w:left="720" w:hanging="720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7F80642D" w14:textId="77777777" w:rsidR="00CD6E07" w:rsidRDefault="00CD6E07">
      <w:pPr>
        <w:pStyle w:val="2"/>
        <w:ind w:left="720" w:hanging="720"/>
      </w:pPr>
      <w:bookmarkStart w:id="2" w:name="_Toc498919233"/>
      <w:bookmarkStart w:id="3" w:name="_Toc54270132"/>
      <w:r>
        <w:rPr>
          <w:rFonts w:hint="eastAsia"/>
        </w:rPr>
        <w:t>目的</w:t>
      </w:r>
      <w:bookmarkEnd w:id="2"/>
      <w:bookmarkEnd w:id="3"/>
    </w:p>
    <w:p w14:paraId="573C99FD" w14:textId="624029C6" w:rsidR="00F401AB" w:rsidRDefault="00F401AB" w:rsidP="00F401AB">
      <w:pPr>
        <w:pStyle w:val="InfoBlue"/>
        <w:ind w:firstLineChars="200" w:firstLine="400"/>
        <w:rPr>
          <w:rFonts w:hint="eastAsia"/>
        </w:rPr>
      </w:pPr>
      <w:r w:rsidRPr="00F401AB">
        <w:rPr>
          <w:i w:val="0"/>
          <w:iCs/>
          <w:color w:val="auto"/>
        </w:rPr>
        <w:t>此文档的目的是定义微信小程序</w:t>
      </w:r>
      <w:r>
        <w:rPr>
          <w:rFonts w:hint="eastAsia"/>
          <w:i w:val="0"/>
          <w:iCs/>
          <w:color w:val="auto"/>
        </w:rPr>
        <w:t>“</w:t>
      </w:r>
      <w:r w:rsidRPr="00F401AB">
        <w:rPr>
          <w:i w:val="0"/>
          <w:iCs/>
          <w:color w:val="auto"/>
        </w:rPr>
        <w:t>IMeetE——</w:t>
      </w:r>
      <w:r>
        <w:rPr>
          <w:rFonts w:hint="eastAsia"/>
          <w:i w:val="0"/>
          <w:iCs/>
          <w:color w:val="auto"/>
        </w:rPr>
        <w:t>基于</w:t>
      </w:r>
      <w:r w:rsidRPr="00F401AB">
        <w:rPr>
          <w:i w:val="0"/>
          <w:iCs/>
          <w:color w:val="auto"/>
        </w:rPr>
        <w:t>MBTI</w:t>
      </w:r>
      <w:r>
        <w:rPr>
          <w:rFonts w:hint="eastAsia"/>
          <w:i w:val="0"/>
          <w:iCs/>
          <w:color w:val="auto"/>
        </w:rPr>
        <w:t>的论坛及</w:t>
      </w:r>
      <w:r w:rsidRPr="00F401AB">
        <w:rPr>
          <w:i w:val="0"/>
          <w:iCs/>
          <w:color w:val="auto"/>
        </w:rPr>
        <w:t>交友平台</w:t>
      </w:r>
      <w:r>
        <w:rPr>
          <w:rFonts w:hint="eastAsia"/>
          <w:i w:val="0"/>
          <w:iCs/>
          <w:color w:val="auto"/>
        </w:rPr>
        <w:t>小程序”</w:t>
      </w:r>
      <w:r w:rsidRPr="00F401AB">
        <w:rPr>
          <w:i w:val="0"/>
          <w:iCs/>
          <w:color w:val="auto"/>
        </w:rPr>
        <w:t>的用户需求</w:t>
      </w:r>
      <w:r>
        <w:rPr>
          <w:rFonts w:hint="eastAsia"/>
          <w:i w:val="0"/>
          <w:iCs/>
          <w:color w:val="auto"/>
        </w:rPr>
        <w:t>。</w:t>
      </w:r>
    </w:p>
    <w:p w14:paraId="5E391E98" w14:textId="77777777" w:rsidR="00CD6E07" w:rsidRDefault="00CD6E07">
      <w:pPr>
        <w:pStyle w:val="2"/>
        <w:ind w:left="720" w:hanging="720"/>
      </w:pPr>
      <w:bookmarkStart w:id="4" w:name="_Toc498919234"/>
      <w:bookmarkStart w:id="5" w:name="_Toc54270133"/>
      <w:r>
        <w:rPr>
          <w:rFonts w:hint="eastAsia"/>
        </w:rPr>
        <w:t>范围</w:t>
      </w:r>
      <w:bookmarkEnd w:id="4"/>
      <w:bookmarkEnd w:id="5"/>
    </w:p>
    <w:p w14:paraId="5B973784" w14:textId="4E61E200" w:rsidR="00F401AB" w:rsidRDefault="00F401AB" w:rsidP="00F401AB">
      <w:pPr>
        <w:spacing w:after="120"/>
        <w:ind w:firstLineChars="200" w:firstLine="400"/>
      </w:pPr>
      <w:bookmarkStart w:id="6" w:name="_Toc498919235"/>
      <w:bookmarkStart w:id="7" w:name="_Toc54270134"/>
      <w:r>
        <w:rPr>
          <w:rFonts w:hAnsi="宋体" w:cs="宋体"/>
          <w:color w:val="000000"/>
        </w:rPr>
        <w:t>此前景文档的对象是“</w:t>
      </w:r>
      <w:r w:rsidRPr="00F401AB">
        <w:rPr>
          <w:rFonts w:ascii="Times New Roman"/>
          <w:i/>
          <w:iCs/>
        </w:rPr>
        <w:t>IMeetE——</w:t>
      </w:r>
      <w:r>
        <w:rPr>
          <w:rFonts w:hint="eastAsia"/>
          <w:i/>
          <w:iCs/>
        </w:rPr>
        <w:t>基于</w:t>
      </w:r>
      <w:r w:rsidRPr="00F401AB">
        <w:rPr>
          <w:rFonts w:ascii="Times New Roman"/>
          <w:i/>
          <w:iCs/>
        </w:rPr>
        <w:t>MBTI</w:t>
      </w:r>
      <w:r>
        <w:rPr>
          <w:rFonts w:hint="eastAsia"/>
          <w:i/>
          <w:iCs/>
        </w:rPr>
        <w:t>的论坛及</w:t>
      </w:r>
      <w:r w:rsidRPr="00F401AB">
        <w:rPr>
          <w:rFonts w:ascii="Times New Roman"/>
          <w:i/>
          <w:iCs/>
        </w:rPr>
        <w:t>交友平台</w:t>
      </w:r>
      <w:r>
        <w:rPr>
          <w:rFonts w:hint="eastAsia"/>
          <w:i/>
          <w:iCs/>
        </w:rPr>
        <w:t>小程序</w:t>
      </w:r>
      <w:r>
        <w:rPr>
          <w:rFonts w:hAnsi="宋体" w:cs="宋体"/>
          <w:color w:val="000000"/>
        </w:rPr>
        <w:t>”微信小程序，旨在以年轻微信用户为主要对象，提供了传统交友以外的新方式。用户可以进行性格测试，找到性格匹配的好友。</w:t>
      </w:r>
    </w:p>
    <w:p w14:paraId="497A9565" w14:textId="77777777" w:rsidR="00CD6E07" w:rsidRDefault="00CD6E07">
      <w:pPr>
        <w:pStyle w:val="2"/>
        <w:ind w:left="720" w:hanging="720"/>
      </w:pPr>
      <w:r>
        <w:rPr>
          <w:rFonts w:hint="eastAsia"/>
        </w:rPr>
        <w:t>定义、首字母缩写词和缩略语</w:t>
      </w:r>
      <w:bookmarkEnd w:id="6"/>
      <w:bookmarkEnd w:id="7"/>
    </w:p>
    <w:p w14:paraId="72FAF7F3" w14:textId="0B854D81" w:rsidR="00F401AB" w:rsidRPr="00F401AB" w:rsidRDefault="00F401AB" w:rsidP="00F401AB">
      <w:pPr>
        <w:spacing w:after="120"/>
        <w:ind w:firstLineChars="200" w:firstLine="400"/>
        <w:rPr>
          <w:rFonts w:ascii="Times New Roman"/>
        </w:rPr>
      </w:pPr>
      <w:bookmarkStart w:id="8" w:name="_Toc498919236"/>
      <w:bookmarkStart w:id="9" w:name="_Toc54270135"/>
      <w:r w:rsidRPr="00F401AB">
        <w:rPr>
          <w:rFonts w:ascii="Times New Roman"/>
          <w:color w:val="000000"/>
        </w:rPr>
        <w:t>MBTI</w:t>
      </w:r>
      <w:r>
        <w:rPr>
          <w:rFonts w:ascii="Times New Roman" w:hint="eastAsia"/>
          <w:color w:val="000000"/>
        </w:rPr>
        <w:t>：</w:t>
      </w:r>
      <w:r w:rsidRPr="00F401AB">
        <w:rPr>
          <w:rFonts w:ascii="Times New Roman"/>
          <w:sz w:val="21"/>
          <w:shd w:val="clear" w:color="auto" w:fill="FFFFFF"/>
        </w:rPr>
        <w:t>迈尔斯</w:t>
      </w:r>
      <w:r w:rsidRPr="00F401AB">
        <w:rPr>
          <w:rFonts w:ascii="Times New Roman"/>
          <w:sz w:val="21"/>
          <w:shd w:val="clear" w:color="auto" w:fill="FFFFFF"/>
        </w:rPr>
        <w:t>-</w:t>
      </w:r>
      <w:r w:rsidRPr="00F401AB">
        <w:rPr>
          <w:rFonts w:ascii="Times New Roman"/>
          <w:sz w:val="21"/>
          <w:shd w:val="clear" w:color="auto" w:fill="FFFFFF"/>
        </w:rPr>
        <w:t>布里格斯类型指标（</w:t>
      </w:r>
      <w:r w:rsidRPr="00F401AB">
        <w:rPr>
          <w:rFonts w:ascii="Times New Roman"/>
          <w:sz w:val="21"/>
          <w:shd w:val="clear" w:color="auto" w:fill="FFFFFF"/>
        </w:rPr>
        <w:t>Myers–Briggs Type Indicator</w:t>
      </w:r>
      <w:r w:rsidRPr="00F401AB">
        <w:rPr>
          <w:rFonts w:ascii="Times New Roman"/>
          <w:sz w:val="21"/>
          <w:shd w:val="clear" w:color="auto" w:fill="FFFFFF"/>
        </w:rPr>
        <w:t>）</w:t>
      </w:r>
      <w:r w:rsidRPr="00F401AB">
        <w:rPr>
          <w:rFonts w:ascii="Times New Roman"/>
          <w:sz w:val="21"/>
          <w:shd w:val="clear" w:color="auto" w:fill="FFFFFF"/>
        </w:rPr>
        <w:t>，</w:t>
      </w:r>
      <w:r w:rsidRPr="00F401AB">
        <w:rPr>
          <w:rFonts w:ascii="Times New Roman"/>
          <w:sz w:val="21"/>
          <w:shd w:val="clear" w:color="auto" w:fill="FFFFFF"/>
        </w:rPr>
        <w:t>将人格分为</w:t>
      </w:r>
      <w:r w:rsidRPr="00F401AB">
        <w:rPr>
          <w:rFonts w:ascii="Times New Roman"/>
          <w:sz w:val="21"/>
          <w:shd w:val="clear" w:color="auto" w:fill="FFFFFF"/>
        </w:rPr>
        <w:t>16</w:t>
      </w:r>
      <w:r w:rsidRPr="00F401AB">
        <w:rPr>
          <w:rFonts w:ascii="Times New Roman"/>
          <w:sz w:val="21"/>
          <w:shd w:val="clear" w:color="auto" w:fill="FFFFFF"/>
        </w:rPr>
        <w:t>个类型</w:t>
      </w:r>
      <w:r w:rsidRPr="00F401AB">
        <w:rPr>
          <w:rFonts w:ascii="Times New Roman"/>
          <w:sz w:val="21"/>
          <w:shd w:val="clear" w:color="auto" w:fill="FFFFFF"/>
        </w:rPr>
        <w:t>。</w:t>
      </w:r>
    </w:p>
    <w:p w14:paraId="7A43E16F" w14:textId="77777777" w:rsidR="00CD6E07" w:rsidRDefault="00CD6E07">
      <w:pPr>
        <w:pStyle w:val="2"/>
        <w:ind w:left="720" w:hanging="720"/>
      </w:pPr>
      <w:r>
        <w:rPr>
          <w:rFonts w:hint="eastAsia"/>
        </w:rPr>
        <w:t>参考资料</w:t>
      </w:r>
      <w:bookmarkEnd w:id="8"/>
      <w:bookmarkEnd w:id="9"/>
    </w:p>
    <w:bookmarkStart w:id="10" w:name="_Toc498919238"/>
    <w:bookmarkStart w:id="11" w:name="_Toc54270136"/>
    <w:p w14:paraId="1F807781" w14:textId="77777777" w:rsidR="00F401AB" w:rsidRDefault="00F401AB" w:rsidP="00F401AB">
      <w:pPr>
        <w:spacing w:after="120"/>
        <w:ind w:firstLineChars="200" w:firstLine="400"/>
      </w:pPr>
      <w:r>
        <w:rPr>
          <w:color w:val="333333"/>
        </w:rPr>
        <w:fldChar w:fldCharType="begin"/>
      </w:r>
      <w:r>
        <w:instrText xml:space="preserve"> HYPERLINK "https://baijiahao.baidu.com/s?id=1730442123459996613&amp;wfr=spider&amp;for=pc" \l "tdsub" \t "dlf" </w:instrText>
      </w:r>
      <w:r>
        <w:rPr>
          <w:color w:val="333333"/>
        </w:rPr>
        <w:fldChar w:fldCharType="separate"/>
      </w:r>
      <w:r>
        <w:rPr>
          <w:rStyle w:val="ae"/>
        </w:rPr>
        <w:t>低成本变现百万，但MBTI捧不出下一个</w:t>
      </w:r>
      <w:r>
        <w:rPr>
          <w:rStyle w:val="ae"/>
        </w:rPr>
        <w:t>“</w:t>
      </w:r>
      <w:r>
        <w:rPr>
          <w:rStyle w:val="ae"/>
        </w:rPr>
        <w:t>陶白白</w:t>
      </w:r>
      <w:r>
        <w:rPr>
          <w:rStyle w:val="ae"/>
        </w:rPr>
        <w:t>”</w:t>
      </w:r>
      <w:r>
        <w:rPr>
          <w:rStyle w:val="ae"/>
        </w:rPr>
        <w:t>(baidu.com)</w:t>
      </w:r>
      <w:r>
        <w:rPr>
          <w:rStyle w:val="ae"/>
        </w:rPr>
        <w:fldChar w:fldCharType="end"/>
      </w:r>
    </w:p>
    <w:p w14:paraId="558A991A" w14:textId="77777777" w:rsidR="00CD6E07" w:rsidRDefault="00CD6E07">
      <w:pPr>
        <w:pStyle w:val="1"/>
        <w:ind w:left="720" w:hanging="720"/>
      </w:pPr>
      <w:r>
        <w:rPr>
          <w:rFonts w:hint="eastAsia"/>
        </w:rPr>
        <w:t>定位</w:t>
      </w:r>
      <w:bookmarkEnd w:id="10"/>
      <w:bookmarkEnd w:id="11"/>
    </w:p>
    <w:p w14:paraId="4120509D" w14:textId="77777777" w:rsidR="00CD6E07" w:rsidRDefault="00CD6E07">
      <w:pPr>
        <w:pStyle w:val="2"/>
        <w:ind w:left="720" w:hanging="720"/>
      </w:pPr>
      <w:bookmarkStart w:id="12" w:name="_Toc498919239"/>
      <w:bookmarkStart w:id="13" w:name="_Toc54270137"/>
      <w:r>
        <w:rPr>
          <w:rFonts w:hint="eastAsia"/>
        </w:rPr>
        <w:t>商机</w:t>
      </w:r>
      <w:bookmarkEnd w:id="12"/>
      <w:bookmarkEnd w:id="13"/>
    </w:p>
    <w:p w14:paraId="0FC16C88" w14:textId="6C6FE6A8" w:rsidR="00CD6E07" w:rsidRPr="00F401AB" w:rsidRDefault="00F401AB" w:rsidP="00F401AB">
      <w:pPr>
        <w:pStyle w:val="InfoBlue"/>
        <w:ind w:firstLineChars="200" w:firstLine="400"/>
        <w:rPr>
          <w:i w:val="0"/>
          <w:iCs/>
          <w:color w:val="auto"/>
        </w:rPr>
      </w:pPr>
      <w:r w:rsidRPr="00F401AB">
        <w:rPr>
          <w:rFonts w:hint="eastAsia"/>
          <w:i w:val="0"/>
          <w:iCs/>
          <w:color w:val="auto"/>
        </w:rPr>
        <w:t>随着移动互联网的迅猛发展，人们的日常生活越来越离不开手机和移动应用。同时，人们的现实生活中的社交进一步被压缩，社交软件逐渐受到了人们了青睐。</w:t>
      </w:r>
      <w:r w:rsidRPr="00F401AB">
        <w:rPr>
          <w:rFonts w:hint="eastAsia"/>
          <w:i w:val="0"/>
          <w:iCs/>
          <w:color w:val="auto"/>
        </w:rPr>
        <w:t>MBTI</w:t>
      </w:r>
      <w:r w:rsidRPr="00F401AB">
        <w:rPr>
          <w:rFonts w:hint="eastAsia"/>
          <w:i w:val="0"/>
          <w:iCs/>
          <w:color w:val="auto"/>
        </w:rPr>
        <w:t>作为一种流行的人格划分方式，可以吸引人们对陌生人的好奇心。</w:t>
      </w:r>
    </w:p>
    <w:p w14:paraId="20378F18" w14:textId="7661F826" w:rsidR="00CD6E07" w:rsidRDefault="00CD6E07" w:rsidP="00F401AB">
      <w:pPr>
        <w:pStyle w:val="2"/>
        <w:ind w:left="720" w:hanging="720"/>
      </w:pPr>
      <w:bookmarkStart w:id="14" w:name="_Toc498919240"/>
      <w:bookmarkStart w:id="15" w:name="_Toc54270138"/>
      <w:r>
        <w:rPr>
          <w:rFonts w:hint="eastAsia"/>
        </w:rPr>
        <w:t>问题说明</w:t>
      </w:r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401AB" w14:paraId="336ACBC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794438" w14:textId="329767AF" w:rsidR="00F401AB" w:rsidRDefault="00F401AB" w:rsidP="00F401AB">
            <w:pPr>
              <w:pStyle w:val="a9"/>
              <w:keepNext/>
              <w:ind w:left="72"/>
            </w:pPr>
            <w:r w:rsidRPr="00C3479E"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3ACA2B" w14:textId="1A906246" w:rsidR="00F401AB" w:rsidRPr="00F401AB" w:rsidRDefault="00F401AB" w:rsidP="00F401AB">
            <w:pPr>
              <w:pStyle w:val="InfoBlue"/>
              <w:rPr>
                <w:i w:val="0"/>
                <w:iCs/>
                <w:color w:val="auto"/>
              </w:rPr>
            </w:pPr>
            <w:r w:rsidRPr="00F401AB">
              <w:rPr>
                <w:rFonts w:hint="eastAsia"/>
                <w:i w:val="0"/>
                <w:iCs/>
                <w:color w:val="auto"/>
              </w:rPr>
              <w:t>在信息时代人们缺少部分社交需求</w:t>
            </w:r>
          </w:p>
        </w:tc>
      </w:tr>
      <w:tr w:rsidR="00F401AB" w14:paraId="66C3B1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19852A" w14:textId="771C64CF" w:rsidR="00F401AB" w:rsidRDefault="00F401AB" w:rsidP="00F401AB">
            <w:pPr>
              <w:pStyle w:val="a9"/>
              <w:keepNext/>
              <w:ind w:left="72"/>
            </w:pPr>
            <w:r w:rsidRPr="00C3479E"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6623E" w14:textId="1A7AD038" w:rsidR="00F401AB" w:rsidRPr="00F401AB" w:rsidRDefault="00F401AB" w:rsidP="00F401AB">
            <w:pPr>
              <w:pStyle w:val="InfoBlue"/>
              <w:rPr>
                <w:i w:val="0"/>
                <w:iCs/>
                <w:color w:val="auto"/>
              </w:rPr>
            </w:pPr>
            <w:r w:rsidRPr="00F401AB">
              <w:rPr>
                <w:rFonts w:hint="eastAsia"/>
                <w:i w:val="0"/>
                <w:iCs/>
                <w:color w:val="auto"/>
              </w:rPr>
              <w:t>年龄段以</w:t>
            </w:r>
            <w:r w:rsidRPr="00F401AB">
              <w:rPr>
                <w:rFonts w:hint="eastAsia"/>
                <w:i w:val="0"/>
                <w:iCs/>
                <w:color w:val="auto"/>
              </w:rPr>
              <w:t>18</w:t>
            </w:r>
            <w:r w:rsidRPr="00F401AB">
              <w:rPr>
                <w:rFonts w:hint="eastAsia"/>
                <w:i w:val="0"/>
                <w:iCs/>
                <w:color w:val="auto"/>
              </w:rPr>
              <w:t>至</w:t>
            </w:r>
            <w:r w:rsidRPr="00F401AB">
              <w:rPr>
                <w:rFonts w:hint="eastAsia"/>
                <w:i w:val="0"/>
                <w:iCs/>
                <w:color w:val="auto"/>
              </w:rPr>
              <w:t>30</w:t>
            </w:r>
            <w:r w:rsidRPr="00F401AB">
              <w:rPr>
                <w:rFonts w:hint="eastAsia"/>
                <w:i w:val="0"/>
                <w:iCs/>
                <w:color w:val="auto"/>
              </w:rPr>
              <w:t>岁为主的有社交需求的年轻人</w:t>
            </w:r>
          </w:p>
        </w:tc>
      </w:tr>
      <w:tr w:rsidR="00F401AB" w14:paraId="3C4FD76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6B1E79" w14:textId="3A8D45D5" w:rsidR="00F401AB" w:rsidRDefault="00F401AB" w:rsidP="00F401AB">
            <w:pPr>
              <w:pStyle w:val="a9"/>
              <w:keepNext/>
              <w:ind w:left="72"/>
            </w:pPr>
            <w:r w:rsidRPr="00C3479E"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D0C5B" w14:textId="5C201A4B" w:rsidR="00F401AB" w:rsidRPr="00F401AB" w:rsidRDefault="00F401AB" w:rsidP="00F401AB">
            <w:pPr>
              <w:pStyle w:val="InfoBlue"/>
              <w:rPr>
                <w:i w:val="0"/>
                <w:iCs/>
                <w:color w:val="auto"/>
              </w:rPr>
            </w:pPr>
            <w:r w:rsidRPr="00F401AB">
              <w:rPr>
                <w:rFonts w:hint="eastAsia"/>
                <w:i w:val="0"/>
                <w:iCs/>
                <w:color w:val="auto"/>
              </w:rPr>
              <w:t>缺少社交可能会导致人们情绪波动</w:t>
            </w:r>
          </w:p>
        </w:tc>
      </w:tr>
      <w:tr w:rsidR="00F401AB" w14:paraId="30CBE40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E0743D0" w14:textId="79246EAC" w:rsidR="00F401AB" w:rsidRDefault="00F401AB" w:rsidP="00F401AB">
            <w:pPr>
              <w:pStyle w:val="a9"/>
              <w:ind w:left="72"/>
            </w:pPr>
            <w:r w:rsidRPr="00C3479E"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C161A5" w14:textId="4D520A9E" w:rsidR="00F401AB" w:rsidRPr="00F401AB" w:rsidRDefault="00F401AB" w:rsidP="00F401AB">
            <w:pPr>
              <w:pStyle w:val="InfoBlue"/>
              <w:rPr>
                <w:i w:val="0"/>
                <w:iCs/>
                <w:color w:val="auto"/>
              </w:rPr>
            </w:pPr>
            <w:r w:rsidRPr="00F401AB">
              <w:rPr>
                <w:rFonts w:hint="eastAsia"/>
                <w:i w:val="0"/>
                <w:iCs/>
                <w:color w:val="auto"/>
              </w:rPr>
              <w:t>利用方便的网络平台实现社交软件</w:t>
            </w:r>
          </w:p>
        </w:tc>
      </w:tr>
    </w:tbl>
    <w:p w14:paraId="00E76FCF" w14:textId="6406B48F" w:rsidR="00CD6E07" w:rsidRDefault="00CD6E07" w:rsidP="001D2B0B">
      <w:pPr>
        <w:pStyle w:val="2"/>
        <w:ind w:left="720" w:hanging="720"/>
        <w:rPr>
          <w:rFonts w:hint="eastAsia"/>
        </w:rPr>
      </w:pPr>
      <w:bookmarkStart w:id="16" w:name="_Toc498919241"/>
      <w:bookmarkStart w:id="17" w:name="_Toc54270139"/>
      <w:r>
        <w:rPr>
          <w:rFonts w:ascii="Arial" w:hAnsi="Arial" w:hint="eastAsia"/>
          <w:snapToGrid/>
        </w:rPr>
        <w:t>产品定位说明</w:t>
      </w:r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D2B0B" w14:paraId="15F85495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B9139E" w14:textId="0486B14E" w:rsidR="001D2B0B" w:rsidRDefault="001D2B0B" w:rsidP="001D2B0B">
            <w:pPr>
              <w:pStyle w:val="a9"/>
              <w:keepNext/>
              <w:ind w:left="72"/>
            </w:pPr>
            <w:r>
              <w:rPr>
                <w:rFonts w:hAnsi="宋体" w:cs="宋体"/>
                <w:color w:val="000000"/>
              </w:rPr>
              <w:t>针对于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326FD0" w14:textId="1FD1859B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年龄段以</w:t>
            </w:r>
            <w:r w:rsidRPr="001D2B0B">
              <w:rPr>
                <w:rFonts w:hint="eastAsia"/>
                <w:i w:val="0"/>
                <w:iCs/>
                <w:color w:val="auto"/>
              </w:rPr>
              <w:t>18</w:t>
            </w:r>
            <w:r w:rsidRPr="001D2B0B">
              <w:rPr>
                <w:rFonts w:hint="eastAsia"/>
                <w:i w:val="0"/>
                <w:iCs/>
                <w:color w:val="auto"/>
              </w:rPr>
              <w:t>至</w:t>
            </w:r>
            <w:r w:rsidRPr="001D2B0B">
              <w:rPr>
                <w:rFonts w:hint="eastAsia"/>
                <w:i w:val="0"/>
                <w:iCs/>
                <w:color w:val="auto"/>
              </w:rPr>
              <w:t>30</w:t>
            </w:r>
            <w:r w:rsidRPr="001D2B0B">
              <w:rPr>
                <w:rFonts w:hint="eastAsia"/>
                <w:i w:val="0"/>
                <w:iCs/>
                <w:color w:val="auto"/>
              </w:rPr>
              <w:t>岁为主的有社交需求的年轻人</w:t>
            </w:r>
          </w:p>
        </w:tc>
      </w:tr>
      <w:tr w:rsidR="001D2B0B" w14:paraId="51C873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D19FAF" w14:textId="35D5ABA0" w:rsidR="001D2B0B" w:rsidRDefault="001D2B0B" w:rsidP="001D2B0B">
            <w:pPr>
              <w:pStyle w:val="a9"/>
              <w:keepNext/>
              <w:ind w:left="72"/>
            </w:pPr>
            <w:r>
              <w:rPr>
                <w:rFonts w:hAnsi="宋体" w:cs="宋体"/>
                <w:color w:val="000000"/>
              </w:rPr>
              <w:t>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7E852" w14:textId="0925D10D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利用互联网提供社交服务</w:t>
            </w:r>
          </w:p>
        </w:tc>
      </w:tr>
      <w:tr w:rsidR="001D2B0B" w14:paraId="0A271CB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00C3CA" w14:textId="2567B8EF" w:rsidR="001D2B0B" w:rsidRDefault="001D2B0B" w:rsidP="001D2B0B">
            <w:pPr>
              <w:pStyle w:val="a9"/>
              <w:keepNext/>
              <w:ind w:left="72"/>
            </w:pPr>
            <w:r>
              <w:rPr>
                <w:rFonts w:hAnsi="宋体" w:cs="宋体"/>
                <w:color w:val="000000"/>
              </w:rPr>
              <w:t>该（产品名）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63CFC9" w14:textId="6B244A49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属于社交软件</w:t>
            </w:r>
          </w:p>
        </w:tc>
      </w:tr>
      <w:tr w:rsidR="001D2B0B" w14:paraId="7F51ADE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85C2B8" w14:textId="1E534F22" w:rsidR="001D2B0B" w:rsidRDefault="001D2B0B" w:rsidP="001D2B0B">
            <w:pPr>
              <w:pStyle w:val="a9"/>
              <w:keepNext/>
              <w:ind w:left="72"/>
            </w:pPr>
            <w:r>
              <w:rPr>
                <w:rFonts w:hAnsi="宋体" w:cs="宋体"/>
                <w:color w:val="000000"/>
              </w:rPr>
              <w:t>功能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BDAB2" w14:textId="5B13480D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主要聚焦于</w:t>
            </w:r>
            <w:r w:rsidRPr="001D2B0B">
              <w:rPr>
                <w:rFonts w:hint="eastAsia"/>
                <w:i w:val="0"/>
                <w:iCs/>
                <w:color w:val="auto"/>
              </w:rPr>
              <w:t>MBTI</w:t>
            </w:r>
            <w:r w:rsidRPr="001D2B0B">
              <w:rPr>
                <w:rFonts w:hint="eastAsia"/>
                <w:i w:val="0"/>
                <w:iCs/>
                <w:color w:val="auto"/>
              </w:rPr>
              <w:t>的交友方式</w:t>
            </w:r>
          </w:p>
        </w:tc>
      </w:tr>
      <w:tr w:rsidR="001D2B0B" w14:paraId="7838517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B8AB0C4" w14:textId="19A2B824" w:rsidR="001D2B0B" w:rsidRDefault="001D2B0B" w:rsidP="001D2B0B">
            <w:pPr>
              <w:pStyle w:val="a9"/>
              <w:keepNext/>
              <w:ind w:left="72"/>
            </w:pPr>
            <w:r>
              <w:rPr>
                <w:rFonts w:hAnsi="宋体" w:cs="宋体"/>
                <w:color w:val="000000"/>
              </w:rPr>
              <w:t>不同于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C54A7" w14:textId="2BD0BE65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Soul</w:t>
            </w:r>
          </w:p>
        </w:tc>
      </w:tr>
      <w:tr w:rsidR="001D2B0B" w14:paraId="673B2EA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39A81C0" w14:textId="60AB2F67" w:rsidR="001D2B0B" w:rsidRDefault="001D2B0B" w:rsidP="001D2B0B">
            <w:pPr>
              <w:pStyle w:val="a9"/>
              <w:ind w:left="72"/>
            </w:pPr>
            <w:r>
              <w:rPr>
                <w:rFonts w:hAnsi="宋体" w:cs="宋体"/>
                <w:color w:val="000000"/>
              </w:rPr>
              <w:t>我们的产品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7060B6" w14:textId="059AFB9D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rFonts w:hint="eastAsia"/>
                <w:i w:val="0"/>
                <w:iCs/>
                <w:color w:val="auto"/>
              </w:rPr>
              <w:t>主要聚焦于人们的</w:t>
            </w:r>
            <w:r w:rsidRPr="001D2B0B">
              <w:rPr>
                <w:rFonts w:hint="eastAsia"/>
                <w:i w:val="0"/>
                <w:iCs/>
                <w:color w:val="auto"/>
              </w:rPr>
              <w:t>MBTI</w:t>
            </w:r>
            <w:r w:rsidRPr="001D2B0B">
              <w:rPr>
                <w:rFonts w:hint="eastAsia"/>
                <w:i w:val="0"/>
                <w:iCs/>
                <w:color w:val="auto"/>
              </w:rPr>
              <w:t>进行交友</w:t>
            </w:r>
          </w:p>
        </w:tc>
      </w:tr>
    </w:tbl>
    <w:p w14:paraId="6478FB41" w14:textId="77777777" w:rsidR="00CD6E07" w:rsidRDefault="00CD6E07">
      <w:pPr>
        <w:pStyle w:val="1"/>
        <w:ind w:left="720" w:hanging="720"/>
      </w:pPr>
      <w:bookmarkStart w:id="18" w:name="_Toc498919242"/>
      <w:bookmarkStart w:id="19" w:name="_Toc54270140"/>
      <w:r>
        <w:rPr>
          <w:rFonts w:hint="eastAsia"/>
        </w:rPr>
        <w:t>涉众和用户说明</w:t>
      </w:r>
      <w:bookmarkEnd w:id="18"/>
      <w:bookmarkEnd w:id="19"/>
    </w:p>
    <w:p w14:paraId="104BD6DD" w14:textId="01077079" w:rsidR="00CD6E07" w:rsidRPr="00D443C6" w:rsidRDefault="00D443C6" w:rsidP="00D443C6">
      <w:pPr>
        <w:pStyle w:val="InfoBlue"/>
        <w:ind w:firstLineChars="200" w:firstLine="400"/>
        <w:rPr>
          <w:i w:val="0"/>
          <w:iCs/>
          <w:color w:val="auto"/>
        </w:rPr>
      </w:pPr>
      <w:r w:rsidRPr="00D443C6">
        <w:rPr>
          <w:rFonts w:hint="eastAsia"/>
          <w:i w:val="0"/>
          <w:iCs/>
          <w:color w:val="auto"/>
        </w:rPr>
        <w:t>本节介绍“</w:t>
      </w:r>
      <w:r w:rsidRPr="00D443C6">
        <w:rPr>
          <w:rFonts w:hint="eastAsia"/>
          <w:i w:val="0"/>
          <w:iCs/>
          <w:color w:val="auto"/>
        </w:rPr>
        <w:t>IMeetE</w:t>
      </w:r>
      <w:r w:rsidRPr="00D443C6">
        <w:rPr>
          <w:rFonts w:hint="eastAsia"/>
          <w:i w:val="0"/>
          <w:iCs/>
          <w:color w:val="auto"/>
        </w:rPr>
        <w:t>——基于</w:t>
      </w:r>
      <w:r w:rsidRPr="00D443C6">
        <w:rPr>
          <w:rFonts w:hint="eastAsia"/>
          <w:i w:val="0"/>
          <w:iCs/>
          <w:color w:val="auto"/>
        </w:rPr>
        <w:t>MBTI</w:t>
      </w:r>
      <w:r w:rsidRPr="00D443C6">
        <w:rPr>
          <w:rFonts w:hint="eastAsia"/>
          <w:i w:val="0"/>
          <w:iCs/>
          <w:color w:val="auto"/>
        </w:rPr>
        <w:t>的论坛及交友平台小程序”的涉众。本交友平台的主要使用者是广大的年轻群体。</w:t>
      </w:r>
    </w:p>
    <w:p w14:paraId="487EA57D" w14:textId="77777777" w:rsidR="00CD6E07" w:rsidRDefault="003C0D69">
      <w:pPr>
        <w:pStyle w:val="2"/>
        <w:widowControl/>
        <w:ind w:left="720" w:hanging="720"/>
      </w:pPr>
      <w:bookmarkStart w:id="20" w:name="_Toc498919243"/>
      <w:bookmarkStart w:id="21" w:name="_Toc54270141"/>
      <w:r>
        <w:rPr>
          <w:rFonts w:hint="eastAsia"/>
        </w:rPr>
        <w:lastRenderedPageBreak/>
        <w:t>市场</w:t>
      </w:r>
      <w:r w:rsidR="00CD6E07">
        <w:rPr>
          <w:rFonts w:hint="eastAsia"/>
        </w:rPr>
        <w:t>统计</w:t>
      </w:r>
      <w:bookmarkEnd w:id="20"/>
      <w:bookmarkEnd w:id="21"/>
    </w:p>
    <w:p w14:paraId="297C0B7A" w14:textId="77777777" w:rsidR="00CD6E07" w:rsidRDefault="00CD6E07">
      <w:pPr>
        <w:pStyle w:val="2"/>
        <w:ind w:left="720" w:hanging="720"/>
      </w:pPr>
      <w:bookmarkStart w:id="22" w:name="_Toc498919244"/>
      <w:bookmarkStart w:id="23" w:name="_Toc54270142"/>
      <w:r>
        <w:rPr>
          <w:rFonts w:hint="eastAsia"/>
        </w:rPr>
        <w:t>涉众概要</w:t>
      </w:r>
      <w:bookmarkEnd w:id="22"/>
      <w:bookmarkEnd w:id="23"/>
    </w:p>
    <w:p w14:paraId="4C396BE4" w14:textId="77777777" w:rsidR="001D2B0B" w:rsidRPr="001D2B0B" w:rsidRDefault="001D2B0B" w:rsidP="001D2B0B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1D2B0B">
        <w:rPr>
          <w:rFonts w:hint="eastAsia"/>
          <w:i w:val="0"/>
          <w:iCs/>
          <w:color w:val="auto"/>
        </w:rPr>
        <w:t>MBTI</w:t>
      </w:r>
      <w:r w:rsidRPr="001D2B0B">
        <w:rPr>
          <w:rFonts w:hint="eastAsia"/>
          <w:i w:val="0"/>
          <w:iCs/>
          <w:color w:val="auto"/>
        </w:rPr>
        <w:t>近年来已成为时尚热潮。微博话题</w:t>
      </w:r>
      <w:r w:rsidRPr="001D2B0B">
        <w:rPr>
          <w:rFonts w:hint="eastAsia"/>
          <w:i w:val="0"/>
          <w:iCs/>
          <w:color w:val="auto"/>
        </w:rPr>
        <w:t>#mbti meme#</w:t>
      </w:r>
      <w:r w:rsidRPr="001D2B0B">
        <w:rPr>
          <w:rFonts w:hint="eastAsia"/>
          <w:i w:val="0"/>
          <w:iCs/>
          <w:color w:val="auto"/>
        </w:rPr>
        <w:t>已有超</w:t>
      </w:r>
      <w:r w:rsidRPr="001D2B0B">
        <w:rPr>
          <w:rFonts w:hint="eastAsia"/>
          <w:i w:val="0"/>
          <w:iCs/>
          <w:color w:val="auto"/>
        </w:rPr>
        <w:t>40</w:t>
      </w:r>
      <w:r w:rsidRPr="001D2B0B">
        <w:rPr>
          <w:rFonts w:hint="eastAsia"/>
          <w:i w:val="0"/>
          <w:iCs/>
          <w:color w:val="auto"/>
        </w:rPr>
        <w:t>亿次阅读，抖音</w:t>
      </w:r>
      <w:r w:rsidRPr="001D2B0B">
        <w:rPr>
          <w:rFonts w:hint="eastAsia"/>
          <w:i w:val="0"/>
          <w:iCs/>
          <w:color w:val="auto"/>
        </w:rPr>
        <w:t>mbti</w:t>
      </w:r>
      <w:r w:rsidRPr="001D2B0B">
        <w:rPr>
          <w:rFonts w:hint="eastAsia"/>
          <w:i w:val="0"/>
          <w:iCs/>
          <w:color w:val="auto"/>
        </w:rPr>
        <w:t>相关短视频也累计播放超</w:t>
      </w:r>
      <w:r w:rsidRPr="001D2B0B">
        <w:rPr>
          <w:rFonts w:hint="eastAsia"/>
          <w:i w:val="0"/>
          <w:iCs/>
          <w:color w:val="auto"/>
        </w:rPr>
        <w:t>10</w:t>
      </w:r>
      <w:r w:rsidRPr="001D2B0B">
        <w:rPr>
          <w:rFonts w:hint="eastAsia"/>
          <w:i w:val="0"/>
          <w:iCs/>
          <w:color w:val="auto"/>
        </w:rPr>
        <w:t>亿。</w:t>
      </w:r>
    </w:p>
    <w:p w14:paraId="51ECDF52" w14:textId="77777777" w:rsidR="001D2B0B" w:rsidRPr="001D2B0B" w:rsidRDefault="001D2B0B" w:rsidP="001D2B0B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1D2B0B">
        <w:rPr>
          <w:rFonts w:hint="eastAsia"/>
          <w:i w:val="0"/>
          <w:iCs/>
          <w:color w:val="auto"/>
        </w:rPr>
        <w:t>根据百度画像，搜索</w:t>
      </w:r>
      <w:r w:rsidRPr="001D2B0B">
        <w:rPr>
          <w:rFonts w:hint="eastAsia"/>
          <w:i w:val="0"/>
          <w:iCs/>
          <w:color w:val="auto"/>
        </w:rPr>
        <w:t>MBTI</w:t>
      </w:r>
      <w:r w:rsidRPr="001D2B0B">
        <w:rPr>
          <w:rFonts w:hint="eastAsia"/>
          <w:i w:val="0"/>
          <w:iCs/>
          <w:color w:val="auto"/>
        </w:rPr>
        <w:t>的人群在</w:t>
      </w:r>
      <w:r w:rsidRPr="001D2B0B">
        <w:rPr>
          <w:rFonts w:hint="eastAsia"/>
          <w:i w:val="0"/>
          <w:iCs/>
          <w:color w:val="auto"/>
        </w:rPr>
        <w:t>19</w:t>
      </w:r>
      <w:r w:rsidRPr="001D2B0B">
        <w:rPr>
          <w:rFonts w:hint="eastAsia"/>
          <w:i w:val="0"/>
          <w:iCs/>
          <w:color w:val="auto"/>
        </w:rPr>
        <w:t>岁以下的占比</w:t>
      </w:r>
      <w:r w:rsidRPr="001D2B0B">
        <w:rPr>
          <w:rFonts w:hint="eastAsia"/>
          <w:i w:val="0"/>
          <w:iCs/>
          <w:color w:val="auto"/>
        </w:rPr>
        <w:t>29.82%</w:t>
      </w:r>
      <w:r w:rsidRPr="001D2B0B">
        <w:rPr>
          <w:rFonts w:hint="eastAsia"/>
          <w:i w:val="0"/>
          <w:iCs/>
          <w:color w:val="auto"/>
        </w:rPr>
        <w:t>，可见年轻人是主要的用户对象。</w:t>
      </w:r>
    </w:p>
    <w:p w14:paraId="0740304C" w14:textId="77777777" w:rsidR="001D2B0B" w:rsidRPr="001D2B0B" w:rsidRDefault="001D2B0B" w:rsidP="001D2B0B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1D2B0B">
        <w:rPr>
          <w:rFonts w:hint="eastAsia"/>
          <w:i w:val="0"/>
          <w:iCs/>
          <w:color w:val="auto"/>
        </w:rPr>
        <w:t>该产品以微信小程序作为平台。微信本身是人人无法离开的聊天软件，而微信小程序的生态如今蓬勃发展，人们已经习惯使用微信小程序丰富日常生活。</w:t>
      </w:r>
    </w:p>
    <w:p w14:paraId="16D10EF4" w14:textId="44898F7A" w:rsidR="00CD6E07" w:rsidRPr="001D2B0B" w:rsidRDefault="001D2B0B" w:rsidP="001D2B0B">
      <w:pPr>
        <w:pStyle w:val="InfoBlue"/>
        <w:ind w:firstLineChars="200" w:firstLine="400"/>
        <w:rPr>
          <w:i w:val="0"/>
          <w:iCs/>
          <w:color w:val="auto"/>
        </w:rPr>
      </w:pPr>
      <w:r w:rsidRPr="001D2B0B">
        <w:rPr>
          <w:rFonts w:hint="eastAsia"/>
          <w:i w:val="0"/>
          <w:iCs/>
          <w:color w:val="auto"/>
        </w:rPr>
        <w:t>我们计划从校园内的熟人、好友开始发动试用，然后利用社交网络将其推广到广大年轻人群。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CD6E07" w14:paraId="2C613140" w14:textId="77777777">
        <w:tc>
          <w:tcPr>
            <w:tcW w:w="2520" w:type="dxa"/>
            <w:shd w:val="solid" w:color="000000" w:fill="FFFFFF"/>
          </w:tcPr>
          <w:p w14:paraId="6D3772FD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034357A3" w14:textId="77777777" w:rsidR="00CD6E07" w:rsidRDefault="003C0D69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985C847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:rsidR="001D2B0B" w14:paraId="49DD4C94" w14:textId="77777777">
        <w:tc>
          <w:tcPr>
            <w:tcW w:w="2520" w:type="dxa"/>
          </w:tcPr>
          <w:p w14:paraId="27AB2C7C" w14:textId="35C52B20" w:rsidR="001D2B0B" w:rsidRDefault="001D2B0B" w:rsidP="001D2B0B">
            <w:pPr>
              <w:pStyle w:val="a9"/>
              <w:ind w:left="0"/>
            </w:pPr>
            <w:r>
              <w:t>开发人员</w:t>
            </w:r>
          </w:p>
        </w:tc>
        <w:tc>
          <w:tcPr>
            <w:tcW w:w="2880" w:type="dxa"/>
          </w:tcPr>
          <w:p w14:paraId="6CD6486B" w14:textId="6CD2980E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i w:val="0"/>
                <w:iCs/>
                <w:color w:val="auto"/>
              </w:rPr>
              <w:t>软件工程原理与实践第</w:t>
            </w:r>
            <w:r w:rsidRPr="001D2B0B">
              <w:rPr>
                <w:i w:val="0"/>
                <w:iCs/>
                <w:color w:val="auto"/>
              </w:rPr>
              <w:t>11</w:t>
            </w:r>
            <w:r w:rsidRPr="001D2B0B">
              <w:rPr>
                <w:i w:val="0"/>
                <w:iCs/>
                <w:color w:val="auto"/>
              </w:rPr>
              <w:t>组同学</w:t>
            </w:r>
          </w:p>
        </w:tc>
        <w:tc>
          <w:tcPr>
            <w:tcW w:w="3060" w:type="dxa"/>
          </w:tcPr>
          <w:p w14:paraId="1EEECA8D" w14:textId="7EB36E75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i w:val="0"/>
                <w:iCs/>
                <w:color w:val="auto"/>
              </w:rPr>
              <w:t>进行小程序的界面设计以及功能实现。</w:t>
            </w:r>
          </w:p>
        </w:tc>
      </w:tr>
      <w:tr w:rsidR="001D2B0B" w14:paraId="279ED696" w14:textId="77777777">
        <w:tc>
          <w:tcPr>
            <w:tcW w:w="2520" w:type="dxa"/>
          </w:tcPr>
          <w:p w14:paraId="177E3210" w14:textId="44A176D7" w:rsidR="001D2B0B" w:rsidRDefault="001D2B0B" w:rsidP="001D2B0B">
            <w:pPr>
              <w:pStyle w:val="a9"/>
              <w:ind w:left="0"/>
              <w:rPr>
                <w:rFonts w:hint="eastAsia"/>
              </w:rPr>
            </w:pPr>
            <w:r>
              <w:t>测试人员</w:t>
            </w:r>
          </w:p>
        </w:tc>
        <w:tc>
          <w:tcPr>
            <w:tcW w:w="2880" w:type="dxa"/>
          </w:tcPr>
          <w:p w14:paraId="5F53459C" w14:textId="0158E529" w:rsidR="001D2B0B" w:rsidRPr="001D2B0B" w:rsidRDefault="001D2B0B" w:rsidP="001D2B0B">
            <w:pPr>
              <w:pStyle w:val="InfoBlue"/>
              <w:rPr>
                <w:rFonts w:hint="eastAsia"/>
                <w:i w:val="0"/>
                <w:iCs/>
                <w:color w:val="auto"/>
              </w:rPr>
            </w:pPr>
            <w:r w:rsidRPr="001D2B0B">
              <w:rPr>
                <w:i w:val="0"/>
                <w:iCs/>
                <w:color w:val="auto"/>
              </w:rPr>
              <w:t>由开发者的亲朋好友组成。</w:t>
            </w:r>
          </w:p>
        </w:tc>
        <w:tc>
          <w:tcPr>
            <w:tcW w:w="3060" w:type="dxa"/>
          </w:tcPr>
          <w:p w14:paraId="18A25B8C" w14:textId="4A5BFB35" w:rsidR="001D2B0B" w:rsidRPr="001D2B0B" w:rsidRDefault="001D2B0B" w:rsidP="001D2B0B">
            <w:pPr>
              <w:pStyle w:val="InfoBlue"/>
              <w:rPr>
                <w:i w:val="0"/>
                <w:iCs/>
                <w:color w:val="auto"/>
              </w:rPr>
            </w:pPr>
            <w:r w:rsidRPr="001D2B0B">
              <w:rPr>
                <w:i w:val="0"/>
                <w:iCs/>
                <w:color w:val="auto"/>
              </w:rPr>
              <w:t>进行小程序的功能及稳定性测试。</w:t>
            </w:r>
          </w:p>
        </w:tc>
      </w:tr>
    </w:tbl>
    <w:p w14:paraId="3CC46E7E" w14:textId="4E531691" w:rsidR="00CD6E07" w:rsidRDefault="00CD6E07" w:rsidP="00D443C6">
      <w:pPr>
        <w:pStyle w:val="2"/>
        <w:ind w:left="720" w:hanging="720"/>
      </w:pPr>
      <w:bookmarkStart w:id="24" w:name="_Toc498919245"/>
      <w:bookmarkStart w:id="25" w:name="_Toc54270143"/>
      <w:r>
        <w:rPr>
          <w:rFonts w:hint="eastAsia"/>
        </w:rPr>
        <w:t>用户概要</w:t>
      </w:r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17"/>
        <w:gridCol w:w="3024"/>
      </w:tblGrid>
      <w:tr w:rsidR="00CD6E07" w14:paraId="1188FCFB" w14:textId="77777777">
        <w:trPr>
          <w:trHeight w:val="418"/>
        </w:trPr>
        <w:tc>
          <w:tcPr>
            <w:tcW w:w="2520" w:type="dxa"/>
            <w:shd w:val="solid" w:color="000000" w:fill="FFFFFF"/>
          </w:tcPr>
          <w:p w14:paraId="56CFA04E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7645A39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68A15D66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:rsidR="00D443C6" w14:paraId="1C141AAE" w14:textId="77777777">
        <w:trPr>
          <w:trHeight w:val="976"/>
        </w:trPr>
        <w:tc>
          <w:tcPr>
            <w:tcW w:w="2520" w:type="dxa"/>
          </w:tcPr>
          <w:p w14:paraId="4F5DE460" w14:textId="46967368" w:rsidR="00D443C6" w:rsidRDefault="00D443C6" w:rsidP="00D443C6">
            <w:pPr>
              <w:pStyle w:val="a9"/>
              <w:ind w:left="0"/>
            </w:pPr>
            <w:r>
              <w:t>年轻群体，以大学生为主。</w:t>
            </w:r>
          </w:p>
        </w:tc>
        <w:tc>
          <w:tcPr>
            <w:tcW w:w="2817" w:type="dxa"/>
          </w:tcPr>
          <w:p w14:paraId="600F23BF" w14:textId="7867AA07" w:rsidR="00D443C6" w:rsidRPr="00D443C6" w:rsidRDefault="00D443C6" w:rsidP="00D443C6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D443C6">
              <w:rPr>
                <w:rFonts w:ascii="宋体"/>
                <w:i w:val="0"/>
                <w:color w:val="auto"/>
              </w:rPr>
              <w:t>使用该小程序进行</w:t>
            </w:r>
            <w:r w:rsidRPr="00D443C6">
              <w:rPr>
                <w:rFonts w:ascii="宋体" w:hint="eastAsia"/>
                <w:i w:val="0"/>
                <w:color w:val="auto"/>
              </w:rPr>
              <w:t>发布以及浏览帖子、</w:t>
            </w:r>
            <w:r w:rsidRPr="00D443C6">
              <w:rPr>
                <w:rFonts w:ascii="宋体"/>
                <w:i w:val="0"/>
                <w:color w:val="auto"/>
              </w:rPr>
              <w:t>交友。</w:t>
            </w:r>
          </w:p>
        </w:tc>
        <w:tc>
          <w:tcPr>
            <w:tcW w:w="3024" w:type="dxa"/>
          </w:tcPr>
          <w:p w14:paraId="5665D7C9" w14:textId="69E18A83" w:rsidR="00D443C6" w:rsidRPr="00D443C6" w:rsidRDefault="00D443C6" w:rsidP="00D443C6">
            <w:pPr>
              <w:pStyle w:val="InfoBlue"/>
              <w:rPr>
                <w:rFonts w:ascii="宋体"/>
                <w:i w:val="0"/>
                <w:color w:val="auto"/>
              </w:rPr>
            </w:pPr>
            <w:r w:rsidRPr="00D443C6">
              <w:rPr>
                <w:rFonts w:ascii="宋体"/>
                <w:i w:val="0"/>
                <w:color w:val="auto"/>
              </w:rPr>
              <w:t>开发者的</w:t>
            </w:r>
            <w:r w:rsidRPr="00D443C6">
              <w:rPr>
                <w:rFonts w:ascii="宋体" w:hint="eastAsia"/>
                <w:i w:val="0"/>
                <w:color w:val="auto"/>
              </w:rPr>
              <w:t>年龄相近的</w:t>
            </w:r>
            <w:r w:rsidRPr="00D443C6">
              <w:rPr>
                <w:rFonts w:ascii="宋体"/>
                <w:i w:val="0"/>
                <w:color w:val="auto"/>
              </w:rPr>
              <w:t>好友</w:t>
            </w:r>
          </w:p>
        </w:tc>
      </w:tr>
    </w:tbl>
    <w:p w14:paraId="4A5044D3" w14:textId="77777777" w:rsidR="00CD6E07" w:rsidRDefault="00CD6E07">
      <w:pPr>
        <w:pStyle w:val="a9"/>
      </w:pPr>
    </w:p>
    <w:p w14:paraId="0ED5FE3D" w14:textId="3DDB9EB7" w:rsidR="00CD6E07" w:rsidRDefault="00CD6E07" w:rsidP="00D443C6">
      <w:pPr>
        <w:pStyle w:val="2"/>
        <w:ind w:left="720" w:hanging="720"/>
      </w:pPr>
      <w:bookmarkStart w:id="26" w:name="_Toc498919251"/>
      <w:bookmarkStart w:id="27" w:name="_Toc54270144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CD6E07" w14:paraId="4977469C" w14:textId="77777777" w:rsidTr="00D443C6">
        <w:tc>
          <w:tcPr>
            <w:tcW w:w="2808" w:type="dxa"/>
            <w:shd w:val="solid" w:color="000000" w:fill="FFFFFF"/>
          </w:tcPr>
          <w:p w14:paraId="428731CB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578E0519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7E666D70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3A816E54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1272641C" w14:textId="77777777" w:rsidR="00CD6E07" w:rsidRDefault="00CD6E07">
            <w:pPr>
              <w:pStyle w:val="a9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:rsidR="00D443C6" w14:paraId="2630C454" w14:textId="77777777" w:rsidTr="00D443C6">
        <w:tc>
          <w:tcPr>
            <w:tcW w:w="2808" w:type="dxa"/>
          </w:tcPr>
          <w:p w14:paraId="7FDCB099" w14:textId="3AA3245D" w:rsidR="00D443C6" w:rsidRDefault="00D443C6" w:rsidP="00D443C6">
            <w:pPr>
              <w:pStyle w:val="a9"/>
              <w:ind w:left="0"/>
            </w:pPr>
            <w:r w:rsidRPr="00D443C6">
              <w:rPr>
                <w:rFonts w:hint="eastAsia"/>
              </w:rPr>
              <w:t>用户进行社交聊天</w:t>
            </w:r>
          </w:p>
        </w:tc>
        <w:tc>
          <w:tcPr>
            <w:tcW w:w="900" w:type="dxa"/>
          </w:tcPr>
          <w:p w14:paraId="506FED4B" w14:textId="6152147C" w:rsidR="00D443C6" w:rsidRDefault="00D443C6" w:rsidP="00D443C6">
            <w:pPr>
              <w:pStyle w:val="a9"/>
              <w:ind w:left="0"/>
            </w:pPr>
            <w:r w:rsidRPr="00D443C6"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70EF3F11" w14:textId="4244D89F" w:rsidR="00D443C6" w:rsidRDefault="00D443C6" w:rsidP="00D443C6">
            <w:pPr>
              <w:pStyle w:val="a9"/>
              <w:ind w:left="0"/>
            </w:pPr>
            <w:r>
              <w:rPr>
                <w:rFonts w:hint="eastAsia"/>
              </w:rPr>
              <w:t>用户的社交需求</w:t>
            </w:r>
          </w:p>
        </w:tc>
        <w:tc>
          <w:tcPr>
            <w:tcW w:w="1980" w:type="dxa"/>
            <w:gridSpan w:val="2"/>
          </w:tcPr>
          <w:p w14:paraId="255373CD" w14:textId="66371BC8" w:rsidR="00D443C6" w:rsidRDefault="00D443C6" w:rsidP="00D443C6">
            <w:pPr>
              <w:pStyle w:val="a9"/>
              <w:ind w:left="0"/>
            </w:pPr>
            <w:r>
              <w:rPr>
                <w:rFonts w:hint="eastAsia"/>
              </w:rPr>
              <w:t>增加聊天功能</w:t>
            </w:r>
          </w:p>
        </w:tc>
        <w:tc>
          <w:tcPr>
            <w:tcW w:w="2430" w:type="dxa"/>
          </w:tcPr>
          <w:p w14:paraId="0D8E466F" w14:textId="6B31C78E" w:rsidR="00D443C6" w:rsidRDefault="00D443C6" w:rsidP="00D443C6">
            <w:pPr>
              <w:pStyle w:val="a9"/>
              <w:ind w:left="0"/>
            </w:pPr>
            <w:r w:rsidRPr="00D443C6">
              <w:rPr>
                <w:rFonts w:hint="eastAsia"/>
              </w:rPr>
              <w:t>在聊天功能中增加已读功能</w:t>
            </w:r>
          </w:p>
        </w:tc>
      </w:tr>
      <w:tr w:rsidR="00D443C6" w14:paraId="7A76B65C" w14:textId="77777777" w:rsidTr="00D443C6">
        <w:tc>
          <w:tcPr>
            <w:tcW w:w="2808" w:type="dxa"/>
          </w:tcPr>
          <w:p w14:paraId="4DDFB518" w14:textId="373EE5FA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用户在特定圈子进行社交</w:t>
            </w:r>
          </w:p>
        </w:tc>
        <w:tc>
          <w:tcPr>
            <w:tcW w:w="900" w:type="dxa"/>
          </w:tcPr>
          <w:p w14:paraId="1A332FE4" w14:textId="030979B9" w:rsidR="00D443C6" w:rsidRPr="00D443C6" w:rsidRDefault="00D443C6" w:rsidP="00D443C6">
            <w:pPr>
              <w:pStyle w:val="a9"/>
              <w:ind w:left="0"/>
            </w:pPr>
            <w:r w:rsidRPr="00D443C6">
              <w:rPr>
                <w:rFonts w:hint="eastAsia"/>
              </w:rPr>
              <w:t>高</w:t>
            </w:r>
          </w:p>
        </w:tc>
        <w:tc>
          <w:tcPr>
            <w:tcW w:w="1350" w:type="dxa"/>
          </w:tcPr>
          <w:p w14:paraId="38C0ECF5" w14:textId="1D8F4FC7" w:rsid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用户融入某些团体的需要</w:t>
            </w:r>
          </w:p>
        </w:tc>
        <w:tc>
          <w:tcPr>
            <w:tcW w:w="1980" w:type="dxa"/>
            <w:gridSpan w:val="2"/>
          </w:tcPr>
          <w:p w14:paraId="5C4F5682" w14:textId="1DF44729" w:rsid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对于每个人和他们发的帖子均打上MBTI的标签</w:t>
            </w:r>
          </w:p>
        </w:tc>
        <w:tc>
          <w:tcPr>
            <w:tcW w:w="2430" w:type="dxa"/>
          </w:tcPr>
          <w:p w14:paraId="6AB69B75" w14:textId="3F5AAD69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可以自行查看用户的MBTI标签</w:t>
            </w:r>
          </w:p>
        </w:tc>
      </w:tr>
      <w:tr w:rsidR="00D443C6" w14:paraId="5BA5F784" w14:textId="77777777" w:rsidTr="00D443C6">
        <w:tc>
          <w:tcPr>
            <w:tcW w:w="2808" w:type="dxa"/>
          </w:tcPr>
          <w:p w14:paraId="5E2E9500" w14:textId="091562DD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用户上传和浏览帖子</w:t>
            </w:r>
          </w:p>
        </w:tc>
        <w:tc>
          <w:tcPr>
            <w:tcW w:w="900" w:type="dxa"/>
          </w:tcPr>
          <w:p w14:paraId="3C17094D" w14:textId="24E8C805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较高</w:t>
            </w:r>
          </w:p>
        </w:tc>
        <w:tc>
          <w:tcPr>
            <w:tcW w:w="1350" w:type="dxa"/>
          </w:tcPr>
          <w:p w14:paraId="5ACCA2D1" w14:textId="53D8C867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用户记录自己日常的需求</w:t>
            </w:r>
          </w:p>
        </w:tc>
        <w:tc>
          <w:tcPr>
            <w:tcW w:w="1980" w:type="dxa"/>
            <w:gridSpan w:val="2"/>
          </w:tcPr>
          <w:p w14:paraId="778F0F94" w14:textId="3E8D03FD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提供发帖功能</w:t>
            </w:r>
          </w:p>
        </w:tc>
        <w:tc>
          <w:tcPr>
            <w:tcW w:w="2430" w:type="dxa"/>
          </w:tcPr>
          <w:p w14:paraId="465590EF" w14:textId="42DEE251" w:rsidR="00D443C6" w:rsidRPr="00D443C6" w:rsidRDefault="00D443C6" w:rsidP="00D443C6">
            <w:pPr>
              <w:pStyle w:val="a9"/>
              <w:ind w:left="0"/>
              <w:rPr>
                <w:rFonts w:hint="eastAsia"/>
              </w:rPr>
            </w:pPr>
            <w:r w:rsidRPr="00D443C6">
              <w:rPr>
                <w:rFonts w:hint="eastAsia"/>
              </w:rPr>
              <w:t>可以按照自己的兴趣爱好自动推送相关帖子</w:t>
            </w:r>
          </w:p>
        </w:tc>
      </w:tr>
    </w:tbl>
    <w:p w14:paraId="37E8803D" w14:textId="77777777" w:rsidR="00CD6E07" w:rsidRDefault="00CD6E07">
      <w:pPr>
        <w:pStyle w:val="a9"/>
      </w:pPr>
    </w:p>
    <w:p w14:paraId="6D8C8710" w14:textId="77777777" w:rsidR="00CD6E07" w:rsidRDefault="00CD6E07">
      <w:pPr>
        <w:pStyle w:val="2"/>
        <w:ind w:left="720" w:hanging="720"/>
      </w:pPr>
      <w:bookmarkStart w:id="28" w:name="_Toc498919252"/>
      <w:bookmarkStart w:id="29" w:name="_Toc54270145"/>
      <w:r>
        <w:rPr>
          <w:rFonts w:hint="eastAsia"/>
        </w:rPr>
        <w:t>备选方案和竞争</w:t>
      </w:r>
      <w:bookmarkEnd w:id="28"/>
      <w:bookmarkEnd w:id="29"/>
    </w:p>
    <w:p w14:paraId="11A36B38" w14:textId="77777777" w:rsidR="00D443C6" w:rsidRPr="00D443C6" w:rsidRDefault="00D443C6" w:rsidP="00D443C6">
      <w:pPr>
        <w:pStyle w:val="3"/>
        <w:spacing w:line="240" w:lineRule="auto"/>
        <w:rPr>
          <w:rFonts w:hAnsi="宋体" w:cs="宋体"/>
          <w:i w:val="0"/>
          <w:iCs/>
          <w:color w:val="000000"/>
        </w:rPr>
      </w:pPr>
      <w:bookmarkStart w:id="30" w:name="_Toc498919254"/>
      <w:bookmarkStart w:id="31" w:name="_Toc54270147"/>
      <w:r w:rsidRPr="00D443C6">
        <w:rPr>
          <w:rFonts w:hAnsi="宋体" w:cs="宋体" w:hint="eastAsia"/>
          <w:i w:val="0"/>
          <w:iCs/>
          <w:color w:val="000000"/>
        </w:rPr>
        <w:t>soul</w:t>
      </w:r>
    </w:p>
    <w:p w14:paraId="42A557F7" w14:textId="2ADB1D8B" w:rsidR="00D443C6" w:rsidRPr="00D443C6" w:rsidRDefault="00D443C6" w:rsidP="00D443C6">
      <w:pPr>
        <w:ind w:firstLineChars="200" w:firstLine="400"/>
        <w:rPr>
          <w:rFonts w:hint="eastAsia"/>
        </w:rPr>
      </w:pPr>
      <w:bookmarkStart w:id="32" w:name="_Toc874"/>
      <w:r>
        <w:rPr>
          <w:rFonts w:hAnsi="宋体" w:cs="宋体" w:hint="eastAsia"/>
          <w:color w:val="000000"/>
          <w:kern w:val="2"/>
          <w:szCs w:val="22"/>
        </w:rPr>
        <w:t>Soul是目前最流行的交友软件之一，内部也有MBTI的相关信息，但是仅限于个人主页显示。我们的产品更聚焦于MBTI，在首页、帖子、广场圈子等各个模块都有MBTI的标签</w:t>
      </w:r>
      <w:bookmarkEnd w:id="32"/>
      <w:r>
        <w:rPr>
          <w:rFonts w:hAnsi="宋体" w:cs="宋体" w:hint="eastAsia"/>
          <w:color w:val="000000"/>
          <w:kern w:val="2"/>
          <w:szCs w:val="22"/>
        </w:rPr>
        <w:t>。</w:t>
      </w:r>
    </w:p>
    <w:p w14:paraId="6705623C" w14:textId="77777777" w:rsidR="00CD6E07" w:rsidRDefault="00CD6E07">
      <w:pPr>
        <w:pStyle w:val="1"/>
        <w:ind w:left="720" w:hanging="720"/>
      </w:pPr>
      <w:bookmarkStart w:id="33" w:name="_Toc498919255"/>
      <w:bookmarkStart w:id="34" w:name="_Toc54270148"/>
      <w:bookmarkEnd w:id="30"/>
      <w:bookmarkEnd w:id="31"/>
      <w:r>
        <w:rPr>
          <w:rFonts w:hint="eastAsia"/>
        </w:rPr>
        <w:t>产品概述</w:t>
      </w:r>
      <w:bookmarkEnd w:id="33"/>
      <w:bookmarkEnd w:id="34"/>
    </w:p>
    <w:p w14:paraId="2AB3601E" w14:textId="7A1D0AA1" w:rsidR="00CD6E07" w:rsidRPr="00D443C6" w:rsidRDefault="00D443C6" w:rsidP="00D443C6">
      <w:pPr>
        <w:pStyle w:val="InfoBlue"/>
        <w:ind w:firstLineChars="200" w:firstLine="400"/>
        <w:rPr>
          <w:rFonts w:ascii="宋体" w:hAnsi="宋体" w:cs="宋体"/>
          <w:i w:val="0"/>
          <w:color w:val="000000"/>
          <w:kern w:val="2"/>
          <w:szCs w:val="22"/>
        </w:rPr>
      </w:pPr>
      <w:r w:rsidRPr="00D443C6">
        <w:rPr>
          <w:rFonts w:ascii="宋体" w:hAnsi="宋体" w:cs="宋体" w:hint="eastAsia"/>
          <w:i w:val="0"/>
          <w:color w:val="000000"/>
          <w:kern w:val="2"/>
          <w:szCs w:val="22"/>
        </w:rPr>
        <w:t>本节包含了“IMeetE" 交友平台主要内容，包括其使用方法，以及其支持的特性和满足的用户需要。</w:t>
      </w:r>
    </w:p>
    <w:p w14:paraId="3E7B2D33" w14:textId="77777777" w:rsidR="00CD6E07" w:rsidRDefault="00CD6E07">
      <w:pPr>
        <w:pStyle w:val="2"/>
        <w:ind w:left="720" w:hanging="720"/>
      </w:pPr>
      <w:bookmarkStart w:id="35" w:name="_Toc498919256"/>
      <w:bookmarkStart w:id="36" w:name="_Toc54270149"/>
      <w:r>
        <w:rPr>
          <w:rFonts w:hint="eastAsia"/>
        </w:rPr>
        <w:lastRenderedPageBreak/>
        <w:t>产品总体效果</w:t>
      </w:r>
      <w:bookmarkEnd w:id="35"/>
      <w:bookmarkEnd w:id="36"/>
    </w:p>
    <w:p w14:paraId="1681D040" w14:textId="2B4B52B8" w:rsidR="00CD6E07" w:rsidRPr="00D443C6" w:rsidRDefault="00D443C6" w:rsidP="00D443C6">
      <w:pPr>
        <w:pStyle w:val="InfoBlue"/>
        <w:ind w:firstLineChars="200" w:firstLine="400"/>
        <w:rPr>
          <w:rFonts w:ascii="宋体" w:hAnsi="宋体" w:cs="宋体"/>
          <w:i w:val="0"/>
          <w:color w:val="000000"/>
          <w:kern w:val="2"/>
          <w:szCs w:val="22"/>
        </w:rPr>
      </w:pPr>
      <w:r w:rsidRPr="00D443C6">
        <w:rPr>
          <w:rFonts w:ascii="宋体" w:hAnsi="宋体" w:cs="宋体" w:hint="eastAsia"/>
          <w:i w:val="0"/>
          <w:color w:val="000000"/>
          <w:kern w:val="2"/>
          <w:szCs w:val="22"/>
        </w:rPr>
        <w:t>本产品以微信小程序为载体，利用微信开发者工具进行开发。用户只需要在微信小程序中进行搜索，既可以使用该产品。账号的注册会采用微信的身份认证功能。</w:t>
      </w:r>
    </w:p>
    <w:p w14:paraId="0D1EEF1C" w14:textId="77777777" w:rsidR="00CD6E07" w:rsidRDefault="00CD6E07">
      <w:pPr>
        <w:pStyle w:val="2"/>
        <w:ind w:left="720" w:hanging="720"/>
      </w:pPr>
      <w:bookmarkStart w:id="37" w:name="_Toc498919257"/>
      <w:bookmarkStart w:id="38" w:name="_Toc54270150"/>
      <w:r>
        <w:rPr>
          <w:rFonts w:hint="eastAsia"/>
        </w:rPr>
        <w:t>功能摘要</w:t>
      </w:r>
      <w:bookmarkEnd w:id="37"/>
      <w:bookmarkEnd w:id="38"/>
    </w:p>
    <w:p w14:paraId="330C0876" w14:textId="77777777" w:rsidR="00CD6E07" w:rsidRDefault="00CD6E07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6FAD6AC9" w14:textId="77777777" w:rsidR="00CD6E07" w:rsidRDefault="00CD6E07">
      <w:pPr>
        <w:keepNext/>
        <w:ind w:left="2880" w:right="72"/>
      </w:pP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CD6E07" w14:paraId="6142F710" w14:textId="77777777">
        <w:trPr>
          <w:cantSplit/>
        </w:trPr>
        <w:tc>
          <w:tcPr>
            <w:tcW w:w="3240" w:type="dxa"/>
          </w:tcPr>
          <w:p w14:paraId="6AE68BA4" w14:textId="77777777" w:rsidR="00CD6E07" w:rsidRDefault="00CD6E07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987FEB4" w14:textId="77777777" w:rsidR="00CD6E07" w:rsidRDefault="00CD6E07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:rsidR="00D443C6" w14:paraId="57E4F54A" w14:textId="77777777">
        <w:trPr>
          <w:cantSplit/>
        </w:trPr>
        <w:tc>
          <w:tcPr>
            <w:tcW w:w="3240" w:type="dxa"/>
          </w:tcPr>
          <w:p w14:paraId="610CF914" w14:textId="079A92BB" w:rsidR="00D443C6" w:rsidRDefault="00D443C6" w:rsidP="00D443C6">
            <w:pPr>
              <w:keepNext/>
              <w:ind w:right="-14"/>
              <w:rPr>
                <w:color w:val="000000"/>
              </w:rPr>
            </w:pPr>
            <w:r>
              <w:t>用户可以找到自己想要的MBTI类型的朋友。</w:t>
            </w:r>
          </w:p>
        </w:tc>
        <w:tc>
          <w:tcPr>
            <w:tcW w:w="3780" w:type="dxa"/>
          </w:tcPr>
          <w:p w14:paraId="49BC4D0E" w14:textId="13072353" w:rsidR="00D443C6" w:rsidRDefault="00D443C6" w:rsidP="00D443C6">
            <w:pPr>
              <w:ind w:right="144"/>
              <w:rPr>
                <w:color w:val="000000"/>
              </w:rPr>
            </w:pPr>
            <w:r>
              <w:t>小程序的</w:t>
            </w:r>
            <w:r>
              <w:rPr>
                <w:rFonts w:hint="eastAsia"/>
              </w:rPr>
              <w:t>“</w:t>
            </w:r>
            <w:r>
              <w:t>交友</w:t>
            </w:r>
            <w:r>
              <w:rPr>
                <w:rFonts w:hint="eastAsia"/>
              </w:rPr>
              <w:t>”</w:t>
            </w:r>
            <w:r>
              <w:t>模块包含了一个筛选器，可以通过设置想要二点性别、MBTI类型等进行条件好友匹配。</w:t>
            </w:r>
          </w:p>
        </w:tc>
      </w:tr>
      <w:tr w:rsidR="00D443C6" w14:paraId="12912894" w14:textId="77777777">
        <w:trPr>
          <w:cantSplit/>
        </w:trPr>
        <w:tc>
          <w:tcPr>
            <w:tcW w:w="3240" w:type="dxa"/>
          </w:tcPr>
          <w:p w14:paraId="05A3049C" w14:textId="1015FB9B" w:rsidR="00D443C6" w:rsidRDefault="00D443C6" w:rsidP="00D443C6">
            <w:pPr>
              <w:keepNext/>
              <w:ind w:right="-14"/>
              <w:rPr>
                <w:color w:val="000000"/>
              </w:rPr>
            </w:pPr>
            <w:r>
              <w:t>用户能够获得可靠的MBTI测试结果作为个人信息。</w:t>
            </w:r>
          </w:p>
        </w:tc>
        <w:tc>
          <w:tcPr>
            <w:tcW w:w="3780" w:type="dxa"/>
          </w:tcPr>
          <w:p w14:paraId="59F4774A" w14:textId="6B8FCCDB" w:rsidR="00D443C6" w:rsidRDefault="00D443C6" w:rsidP="00D443C6">
            <w:pPr>
              <w:ind w:right="144"/>
              <w:rPr>
                <w:color w:val="000000"/>
              </w:rPr>
            </w:pPr>
            <w:r>
              <w:t>小程序内置免费的的MBTI测试。</w:t>
            </w:r>
          </w:p>
        </w:tc>
      </w:tr>
      <w:tr w:rsidR="00D443C6" w14:paraId="482175B2" w14:textId="77777777">
        <w:trPr>
          <w:cantSplit/>
        </w:trPr>
        <w:tc>
          <w:tcPr>
            <w:tcW w:w="3240" w:type="dxa"/>
          </w:tcPr>
          <w:p w14:paraId="65CE6F4F" w14:textId="15FCAA2F" w:rsidR="00D443C6" w:rsidRDefault="00D443C6" w:rsidP="00D443C6">
            <w:pPr>
              <w:keepNext/>
              <w:ind w:right="-14"/>
              <w:rPr>
                <w:color w:val="000000"/>
              </w:rPr>
            </w:pPr>
            <w:r>
              <w:t>用户能够发现喜欢的圈子和话题。</w:t>
            </w:r>
          </w:p>
        </w:tc>
        <w:tc>
          <w:tcPr>
            <w:tcW w:w="3780" w:type="dxa"/>
          </w:tcPr>
          <w:p w14:paraId="3B9116B8" w14:textId="03038BC9" w:rsidR="00D443C6" w:rsidRDefault="00D443C6" w:rsidP="00D443C6">
            <w:pPr>
              <w:ind w:right="144"/>
              <w:rPr>
                <w:color w:val="000000"/>
              </w:rPr>
            </w:pPr>
            <w:r>
              <w:t>小程序对每一条帖子打上了MBTI标签，并且有以MBTI分类的圈子。</w:t>
            </w:r>
          </w:p>
        </w:tc>
      </w:tr>
      <w:tr w:rsidR="00D443C6" w14:paraId="613C16D3" w14:textId="77777777">
        <w:trPr>
          <w:cantSplit/>
        </w:trPr>
        <w:tc>
          <w:tcPr>
            <w:tcW w:w="3240" w:type="dxa"/>
          </w:tcPr>
          <w:p w14:paraId="46AD1A3C" w14:textId="05B72183" w:rsidR="00D443C6" w:rsidRDefault="00D443C6" w:rsidP="00D443C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用户能够将这个软件作为分享日常生活的平台</w:t>
            </w:r>
          </w:p>
        </w:tc>
        <w:tc>
          <w:tcPr>
            <w:tcW w:w="3780" w:type="dxa"/>
          </w:tcPr>
          <w:p w14:paraId="79D45133" w14:textId="12A05BB2" w:rsidR="00D443C6" w:rsidRDefault="00D443C6" w:rsidP="00D443C6"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小程序提供发帖功能，并且可以对帖子进行分类浏览</w:t>
            </w:r>
          </w:p>
        </w:tc>
      </w:tr>
      <w:tr w:rsidR="00D443C6" w14:paraId="59E063EE" w14:textId="77777777">
        <w:trPr>
          <w:cantSplit/>
        </w:trPr>
        <w:tc>
          <w:tcPr>
            <w:tcW w:w="3240" w:type="dxa"/>
          </w:tcPr>
          <w:p w14:paraId="59447BE3" w14:textId="381590FE" w:rsidR="00D443C6" w:rsidRDefault="00D443C6" w:rsidP="00D443C6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</w:rPr>
              <w:t>用户能够满足自己日常社交需求</w:t>
            </w:r>
          </w:p>
        </w:tc>
        <w:tc>
          <w:tcPr>
            <w:tcW w:w="3780" w:type="dxa"/>
          </w:tcPr>
          <w:p w14:paraId="33518823" w14:textId="6F8FFBF2" w:rsidR="00D443C6" w:rsidRDefault="00D443C6" w:rsidP="00D443C6">
            <w:pPr>
              <w:ind w:right="144"/>
              <w:rPr>
                <w:color w:val="000000"/>
              </w:rPr>
            </w:pPr>
            <w:r>
              <w:rPr>
                <w:rFonts w:hint="eastAsia"/>
              </w:rPr>
              <w:t>小程序提供了好友私聊功能，可以让用户通过小程序与熟人或者陌生人聊天</w:t>
            </w:r>
          </w:p>
        </w:tc>
      </w:tr>
    </w:tbl>
    <w:p w14:paraId="10668AAA" w14:textId="77777777" w:rsidR="00CD6E07" w:rsidRDefault="00CD6E07">
      <w:pPr>
        <w:pStyle w:val="2"/>
        <w:ind w:left="720" w:hanging="720"/>
      </w:pPr>
      <w:bookmarkStart w:id="39" w:name="_Toc498919258"/>
      <w:bookmarkStart w:id="40" w:name="_Toc54270151"/>
      <w:r>
        <w:rPr>
          <w:rFonts w:hint="eastAsia"/>
        </w:rPr>
        <w:t>假设与依赖关系</w:t>
      </w:r>
      <w:bookmarkEnd w:id="39"/>
      <w:bookmarkEnd w:id="40"/>
    </w:p>
    <w:p w14:paraId="533A5522" w14:textId="77777777" w:rsidR="00D443C6" w:rsidRPr="002C4535" w:rsidRDefault="00D443C6" w:rsidP="002C4535">
      <w:pPr>
        <w:pStyle w:val="InfoBlue"/>
        <w:ind w:firstLineChars="200" w:firstLine="400"/>
        <w:rPr>
          <w:i w:val="0"/>
          <w:iCs/>
          <w:color w:val="auto"/>
        </w:rPr>
      </w:pPr>
      <w:bookmarkStart w:id="41" w:name="_Toc498919261"/>
      <w:bookmarkStart w:id="42" w:name="_Toc54270152"/>
      <w:r w:rsidRPr="002C4535">
        <w:rPr>
          <w:rFonts w:hint="eastAsia"/>
          <w:i w:val="0"/>
          <w:iCs/>
          <w:color w:val="auto"/>
        </w:rPr>
        <w:t>该小程序将基于现有的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测试集以及测试结果进行开发，如果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的科学性被质疑，那么前景文档需要更改</w:t>
      </w:r>
    </w:p>
    <w:p w14:paraId="2D2900EB" w14:textId="77777777" w:rsidR="00CD6E07" w:rsidRDefault="00CD6E07">
      <w:pPr>
        <w:pStyle w:val="1"/>
        <w:ind w:left="720" w:hanging="720"/>
      </w:pPr>
      <w:r>
        <w:rPr>
          <w:rFonts w:hint="eastAsia"/>
        </w:rPr>
        <w:t>产品特性</w:t>
      </w:r>
      <w:bookmarkEnd w:id="41"/>
      <w:bookmarkEnd w:id="42"/>
    </w:p>
    <w:p w14:paraId="697286F5" w14:textId="113479D6" w:rsidR="00CD6E07" w:rsidRPr="002C4535" w:rsidRDefault="00D443C6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本节介绍小程序的</w:t>
      </w:r>
      <w:r w:rsidRPr="002C4535">
        <w:rPr>
          <w:rFonts w:hint="eastAsia"/>
          <w:i w:val="0"/>
          <w:iCs/>
          <w:color w:val="auto"/>
        </w:rPr>
        <w:t>5</w:t>
      </w:r>
      <w:r w:rsidRPr="002C4535">
        <w:rPr>
          <w:rFonts w:hint="eastAsia"/>
          <w:i w:val="0"/>
          <w:iCs/>
          <w:color w:val="auto"/>
        </w:rPr>
        <w:t>大功能模块：广场、交友、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测试、消息、个人界面。同时还包含一些琐碎但是必要的功能模块，如用户注册等。</w:t>
      </w:r>
    </w:p>
    <w:p w14:paraId="69B04C67" w14:textId="1661F62B" w:rsidR="00CD6E07" w:rsidRDefault="00D443C6">
      <w:pPr>
        <w:pStyle w:val="2"/>
        <w:ind w:left="720" w:hanging="720"/>
      </w:pPr>
      <w:r>
        <w:rPr>
          <w:rFonts w:hint="eastAsia"/>
        </w:rPr>
        <w:t>注册</w:t>
      </w:r>
    </w:p>
    <w:p w14:paraId="53046F83" w14:textId="77777777" w:rsidR="00D443C6" w:rsidRPr="002C4535" w:rsidRDefault="00D443C6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注册、登录、找回密码。可以通过微信授权登录（微信小程序有专门的</w:t>
      </w:r>
      <w:r w:rsidRPr="002C4535">
        <w:rPr>
          <w:rFonts w:hint="eastAsia"/>
          <w:i w:val="0"/>
          <w:iCs/>
          <w:color w:val="auto"/>
        </w:rPr>
        <w:t>API</w:t>
      </w:r>
      <w:r w:rsidRPr="002C4535">
        <w:rPr>
          <w:rFonts w:hint="eastAsia"/>
          <w:i w:val="0"/>
          <w:iCs/>
          <w:color w:val="auto"/>
        </w:rPr>
        <w:t>），或者手机号注册（发送验证码，也有相应的</w:t>
      </w:r>
      <w:r w:rsidRPr="002C4535">
        <w:rPr>
          <w:rFonts w:hint="eastAsia"/>
          <w:i w:val="0"/>
          <w:iCs/>
          <w:color w:val="auto"/>
        </w:rPr>
        <w:t>API</w:t>
      </w:r>
      <w:r w:rsidRPr="002C4535">
        <w:rPr>
          <w:rFonts w:hint="eastAsia"/>
          <w:i w:val="0"/>
          <w:iCs/>
          <w:color w:val="auto"/>
        </w:rPr>
        <w:t>），手机号注册以后需要提供密码，才能完成注册。微信授权登录不需要密码。如果通过手机注册的，忘记密码了，可以给手机发送验证码后，进行重置密码。</w:t>
      </w:r>
    </w:p>
    <w:p w14:paraId="2B6FFEBC" w14:textId="7105FC4A" w:rsidR="00CD6E07" w:rsidRPr="002C4535" w:rsidRDefault="00D443C6" w:rsidP="002C4535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注册成功后会获得唯一的</w:t>
      </w:r>
      <w:r w:rsidRPr="002C4535">
        <w:rPr>
          <w:rFonts w:hint="eastAsia"/>
          <w:i w:val="0"/>
          <w:iCs/>
          <w:color w:val="auto"/>
        </w:rPr>
        <w:t>id</w:t>
      </w:r>
      <w:r w:rsidRPr="002C4535">
        <w:rPr>
          <w:rFonts w:hint="eastAsia"/>
          <w:i w:val="0"/>
          <w:iCs/>
          <w:color w:val="auto"/>
        </w:rPr>
        <w:t>号用于标识。</w:t>
      </w:r>
    </w:p>
    <w:p w14:paraId="028C3AAF" w14:textId="7D03004B" w:rsidR="00CD6E07" w:rsidRDefault="00D443C6">
      <w:pPr>
        <w:pStyle w:val="2"/>
        <w:ind w:left="720" w:hanging="720"/>
      </w:pPr>
      <w:r>
        <w:rPr>
          <w:rFonts w:hint="eastAsia"/>
        </w:rPr>
        <w:t>个人信息设置</w:t>
      </w:r>
    </w:p>
    <w:p w14:paraId="115353E4" w14:textId="009300BB" w:rsidR="00425E3F" w:rsidRPr="002C4535" w:rsidRDefault="00D443C6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用户可以在”我的“模块设置头像、昵称、性别、年龄，地区，个性签名，用于个性展示。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的测试结果也将在此处显示。同时会显示关注和粉丝的数量。页面的下部会显示自己发的帖子。</w:t>
      </w:r>
    </w:p>
    <w:p w14:paraId="5866A75F" w14:textId="60C86E95" w:rsidR="00425E3F" w:rsidRDefault="00A2256F" w:rsidP="00425E3F">
      <w:pPr>
        <w:pStyle w:val="2"/>
      </w:pPr>
      <w:r>
        <w:rPr>
          <w:rFonts w:hint="eastAsia"/>
        </w:rPr>
        <w:t xml:space="preserve">   </w:t>
      </w:r>
      <w:r w:rsidR="00425E3F">
        <w:rPr>
          <w:rFonts w:hint="eastAsia"/>
        </w:rPr>
        <w:t>MBTI测试</w:t>
      </w:r>
    </w:p>
    <w:p w14:paraId="58CFA439" w14:textId="77777777" w:rsidR="00425E3F" w:rsidRPr="002C4535" w:rsidRDefault="00425E3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可以测试自己的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类型。包含了一些简单的测试题，在做完测试之后可以立刻了解自己属于哪一种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。</w:t>
      </w:r>
    </w:p>
    <w:p w14:paraId="4F0336A4" w14:textId="6D6C13AD" w:rsidR="00425E3F" w:rsidRDefault="00A2256F" w:rsidP="00A2256F">
      <w:pPr>
        <w:pStyle w:val="2"/>
      </w:pPr>
      <w:r>
        <w:rPr>
          <w:rFonts w:hint="eastAsia"/>
        </w:rPr>
        <w:t xml:space="preserve">   好友系统</w:t>
      </w:r>
    </w:p>
    <w:p w14:paraId="663BBCF8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每个用户可以关注与被关注，关注后成为其粉丝。</w:t>
      </w:r>
    </w:p>
    <w:p w14:paraId="1CCD704E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同时可以加好友，浏览帖子的时候可以加用户的好友或者点关注。点关注和加好友不同，加好友以后对方会收到好友申请，点关注以后仅仅成为对方的粉丝。如果对方通过了申请，那么双方成为好友，并且</w:t>
      </w:r>
      <w:r w:rsidRPr="002C4535">
        <w:rPr>
          <w:i w:val="0"/>
          <w:iCs/>
          <w:color w:val="auto"/>
        </w:rPr>
        <w:lastRenderedPageBreak/>
        <w:t>出现在好友列表里。如果双方互相关注，自动成为好友，不需要再申请通过。</w:t>
      </w:r>
    </w:p>
    <w:p w14:paraId="7D327CFA" w14:textId="3A197515" w:rsidR="00425E3F" w:rsidRDefault="00A2256F" w:rsidP="00A2256F">
      <w:pPr>
        <w:pStyle w:val="2"/>
      </w:pPr>
      <w:r>
        <w:rPr>
          <w:rFonts w:hint="eastAsia"/>
        </w:rPr>
        <w:t xml:space="preserve">   聊天</w:t>
      </w:r>
    </w:p>
    <w:p w14:paraId="3C7FE275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bookmarkStart w:id="43" w:name="_Toc498919264"/>
      <w:bookmarkStart w:id="44" w:name="_Toc54270155"/>
      <w:r w:rsidRPr="002C4535">
        <w:rPr>
          <w:i w:val="0"/>
          <w:iCs/>
          <w:color w:val="auto"/>
        </w:rPr>
        <w:t>用户未加好友之前不可以私聊，仅可以再帖子内交流。加好友以后才可以私聊。</w:t>
      </w:r>
    </w:p>
    <w:p w14:paraId="111F6891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聊天模块类似于</w:t>
      </w:r>
      <w:r w:rsidRPr="002C4535">
        <w:rPr>
          <w:i w:val="0"/>
          <w:iCs/>
          <w:color w:val="auto"/>
        </w:rPr>
        <w:t xml:space="preserve">QQ, </w:t>
      </w:r>
      <w:r w:rsidRPr="002C4535">
        <w:rPr>
          <w:i w:val="0"/>
          <w:iCs/>
          <w:color w:val="auto"/>
        </w:rPr>
        <w:t>微信，要实现文字和图片发送功能，并把聊天数据存在服务器。</w:t>
      </w:r>
    </w:p>
    <w:p w14:paraId="265F8FE7" w14:textId="7EF285F4" w:rsidR="00A2256F" w:rsidRDefault="00A2256F" w:rsidP="00A2256F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bookmarkStart w:id="45" w:name="_Toc28394"/>
      <w:r>
        <w:rPr>
          <w:rFonts w:hAnsi="宋体" w:cs="宋体" w:hint="eastAsia"/>
          <w:color w:val="000000"/>
        </w:rPr>
        <w:t xml:space="preserve"> </w:t>
      </w:r>
      <w:r>
        <w:rPr>
          <w:rFonts w:hAnsi="宋体" w:cs="宋体"/>
          <w:color w:val="000000"/>
        </w:rPr>
        <w:t>MBTI圈子</w:t>
      </w:r>
      <w:bookmarkEnd w:id="45"/>
    </w:p>
    <w:p w14:paraId="3B205135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每个</w:t>
      </w:r>
      <w:r w:rsidRPr="002C4535">
        <w:rPr>
          <w:i w:val="0"/>
          <w:iCs/>
          <w:color w:val="auto"/>
        </w:rPr>
        <w:t>MBTI</w:t>
      </w:r>
      <w:r w:rsidRPr="002C4535">
        <w:rPr>
          <w:i w:val="0"/>
          <w:iCs/>
          <w:color w:val="auto"/>
        </w:rPr>
        <w:t>以及不同组合，都拥有一个圈子。用户可以选择要查看什么人格，服务器把那些类型的贴推送给用户。服务器储存所有的帖子，给每个帖子打上标签。</w:t>
      </w:r>
    </w:p>
    <w:p w14:paraId="61D8323F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圈子内由帖子的推荐页面，默认根据热度排序，用户也可以切换成时间顺序等等。</w:t>
      </w:r>
    </w:p>
    <w:p w14:paraId="3E0C8C7A" w14:textId="3909D8EE" w:rsidR="00A2256F" w:rsidRDefault="00A2256F" w:rsidP="00A2256F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bookmarkStart w:id="46" w:name="_Toc4005"/>
      <w:r>
        <w:rPr>
          <w:rFonts w:hAnsi="宋体" w:cs="宋体" w:hint="eastAsia"/>
          <w:color w:val="000000"/>
        </w:rPr>
        <w:t xml:space="preserve"> </w:t>
      </w:r>
      <w:r>
        <w:rPr>
          <w:rFonts w:hAnsi="宋体" w:cs="宋体"/>
          <w:color w:val="000000"/>
        </w:rPr>
        <w:t>发帖</w:t>
      </w:r>
      <w:bookmarkEnd w:id="46"/>
    </w:p>
    <w:p w14:paraId="02760C40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用户</w:t>
      </w:r>
      <w:r w:rsidRPr="002C4535">
        <w:rPr>
          <w:i w:val="0"/>
          <w:iCs/>
          <w:color w:val="auto"/>
        </w:rPr>
        <w:t>可以</w:t>
      </w:r>
      <w:r w:rsidRPr="002C4535">
        <w:rPr>
          <w:rFonts w:hint="eastAsia"/>
          <w:i w:val="0"/>
          <w:iCs/>
          <w:color w:val="auto"/>
        </w:rPr>
        <w:t>在该小程序上</w:t>
      </w:r>
      <w:r w:rsidRPr="002C4535">
        <w:rPr>
          <w:i w:val="0"/>
          <w:iCs/>
          <w:color w:val="auto"/>
        </w:rPr>
        <w:t>发帖，</w:t>
      </w:r>
      <w:r w:rsidRPr="002C4535">
        <w:rPr>
          <w:rFonts w:hint="eastAsia"/>
          <w:i w:val="0"/>
          <w:iCs/>
          <w:color w:val="auto"/>
        </w:rPr>
        <w:t>发送的帖子对所有人可见。用户浏览到的</w:t>
      </w:r>
      <w:r w:rsidRPr="002C4535">
        <w:rPr>
          <w:i w:val="0"/>
          <w:iCs/>
          <w:color w:val="auto"/>
        </w:rPr>
        <w:t>帖子可以点赞、评论、收藏。</w:t>
      </w:r>
    </w:p>
    <w:p w14:paraId="05C0A442" w14:textId="49D3E812" w:rsidR="00A2256F" w:rsidRDefault="00A2256F" w:rsidP="00A2256F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bookmarkStart w:id="47" w:name="_Toc18586"/>
      <w:r>
        <w:rPr>
          <w:rFonts w:hAnsi="宋体" w:cs="宋体" w:hint="eastAsia"/>
          <w:color w:val="000000"/>
        </w:rPr>
        <w:t xml:space="preserve"> </w:t>
      </w:r>
      <w:r>
        <w:rPr>
          <w:rFonts w:hAnsi="宋体" w:cs="宋体"/>
          <w:color w:val="000000"/>
        </w:rPr>
        <w:t>匹配好友</w:t>
      </w:r>
      <w:bookmarkEnd w:id="47"/>
    </w:p>
    <w:p w14:paraId="4A6A2383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为本产品的核心卖点。可以</w:t>
      </w:r>
      <w:r w:rsidRPr="002C4535">
        <w:rPr>
          <w:rFonts w:hint="eastAsia"/>
          <w:i w:val="0"/>
          <w:iCs/>
          <w:color w:val="auto"/>
        </w:rPr>
        <w:t>在用户或者自己的</w:t>
      </w: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人格标签以后，</w:t>
      </w:r>
      <w:r w:rsidRPr="002C4535">
        <w:rPr>
          <w:i w:val="0"/>
          <w:iCs/>
          <w:color w:val="auto"/>
        </w:rPr>
        <w:t>根据用户需要匹配相同或指定人格的人</w:t>
      </w:r>
      <w:r w:rsidRPr="002C4535">
        <w:rPr>
          <w:rFonts w:hint="eastAsia"/>
          <w:i w:val="0"/>
          <w:iCs/>
          <w:color w:val="auto"/>
        </w:rPr>
        <w:t>，用户可以查看匹配到的人的主页，选择是否关注</w:t>
      </w:r>
      <w:r w:rsidRPr="002C4535">
        <w:rPr>
          <w:rFonts w:hint="eastAsia"/>
          <w:i w:val="0"/>
          <w:iCs/>
          <w:color w:val="auto"/>
        </w:rPr>
        <w:t>ta</w:t>
      </w:r>
      <w:r w:rsidRPr="002C4535">
        <w:rPr>
          <w:i w:val="0"/>
          <w:iCs/>
          <w:color w:val="auto"/>
        </w:rPr>
        <w:t>。</w:t>
      </w:r>
    </w:p>
    <w:p w14:paraId="64E13783" w14:textId="617ACA90" w:rsidR="00A2256F" w:rsidRDefault="00A2256F" w:rsidP="00A2256F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bookmarkStart w:id="48" w:name="_Toc16313"/>
      <w:r>
        <w:rPr>
          <w:rFonts w:hAnsi="宋体" w:cs="宋体" w:hint="eastAsia"/>
          <w:color w:val="000000"/>
        </w:rPr>
        <w:t xml:space="preserve"> </w:t>
      </w:r>
      <w:r>
        <w:rPr>
          <w:rFonts w:hAnsi="宋体" w:cs="宋体"/>
          <w:color w:val="000000"/>
        </w:rPr>
        <w:t>发现</w:t>
      </w:r>
      <w:bookmarkEnd w:id="48"/>
    </w:p>
    <w:p w14:paraId="2F1B92D4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该界面</w:t>
      </w:r>
      <w:r w:rsidRPr="002C4535">
        <w:rPr>
          <w:i w:val="0"/>
          <w:iCs/>
          <w:color w:val="auto"/>
        </w:rPr>
        <w:t>为</w:t>
      </w:r>
      <w:r w:rsidRPr="002C4535">
        <w:rPr>
          <w:i w:val="0"/>
          <w:iCs/>
          <w:color w:val="auto"/>
        </w:rPr>
        <w:t>”</w:t>
      </w:r>
      <w:r w:rsidRPr="002C4535">
        <w:rPr>
          <w:i w:val="0"/>
          <w:iCs/>
          <w:color w:val="auto"/>
        </w:rPr>
        <w:t>广场</w:t>
      </w:r>
      <w:r w:rsidRPr="002C4535">
        <w:rPr>
          <w:i w:val="0"/>
          <w:iCs/>
          <w:color w:val="auto"/>
        </w:rPr>
        <w:t>“</w:t>
      </w:r>
      <w:r w:rsidRPr="002C4535">
        <w:rPr>
          <w:i w:val="0"/>
          <w:iCs/>
          <w:color w:val="auto"/>
        </w:rPr>
        <w:t>模块的默认页面，</w:t>
      </w:r>
      <w:r w:rsidRPr="002C4535">
        <w:rPr>
          <w:rFonts w:hint="eastAsia"/>
          <w:i w:val="0"/>
          <w:iCs/>
          <w:color w:val="auto"/>
        </w:rPr>
        <w:t>会自动显示当前</w:t>
      </w:r>
      <w:r w:rsidRPr="002C4535">
        <w:rPr>
          <w:i w:val="0"/>
          <w:iCs/>
          <w:color w:val="auto"/>
        </w:rPr>
        <w:t>热度最高的帖子。</w:t>
      </w:r>
    </w:p>
    <w:p w14:paraId="4FDC9A9E" w14:textId="3EB9CFDA" w:rsidR="00A2256F" w:rsidRDefault="00A2256F" w:rsidP="00A2256F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bookmarkStart w:id="49" w:name="_Toc23061"/>
      <w:r>
        <w:rPr>
          <w:rFonts w:hAnsi="宋体" w:cs="宋体" w:hint="eastAsia"/>
          <w:color w:val="000000"/>
        </w:rPr>
        <w:t xml:space="preserve"> </w:t>
      </w:r>
      <w:r>
        <w:rPr>
          <w:rFonts w:hAnsi="宋体" w:cs="宋体"/>
          <w:color w:val="000000"/>
        </w:rPr>
        <w:t>关注</w:t>
      </w:r>
      <w:bookmarkEnd w:id="49"/>
    </w:p>
    <w:p w14:paraId="5D2483CD" w14:textId="77777777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该页面</w:t>
      </w:r>
      <w:r w:rsidRPr="002C4535">
        <w:rPr>
          <w:i w:val="0"/>
          <w:iCs/>
          <w:color w:val="auto"/>
        </w:rPr>
        <w:t>只</w:t>
      </w:r>
      <w:r w:rsidRPr="002C4535">
        <w:rPr>
          <w:rFonts w:hint="eastAsia"/>
          <w:i w:val="0"/>
          <w:iCs/>
          <w:color w:val="auto"/>
        </w:rPr>
        <w:t>用于</w:t>
      </w:r>
      <w:r w:rsidRPr="002C4535">
        <w:rPr>
          <w:i w:val="0"/>
          <w:iCs/>
          <w:color w:val="auto"/>
        </w:rPr>
        <w:t>推送用户关注者的帖子。</w:t>
      </w:r>
    </w:p>
    <w:p w14:paraId="5CE13898" w14:textId="650AADE1" w:rsidR="00A2256F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>
        <w:rPr>
          <w:rFonts w:hAnsi="宋体" w:cs="宋体" w:hint="eastAsia"/>
          <w:color w:val="000000"/>
        </w:rPr>
        <w:t xml:space="preserve"> </w:t>
      </w:r>
      <w:r w:rsidR="00A2256F" w:rsidRPr="002C4535">
        <w:rPr>
          <w:rFonts w:hAnsi="宋体" w:cs="宋体"/>
          <w:color w:val="000000"/>
        </w:rPr>
        <w:t>同城</w:t>
      </w:r>
    </w:p>
    <w:p w14:paraId="1361B4BE" w14:textId="54A426D0" w:rsidR="00A2256F" w:rsidRPr="002C4535" w:rsidRDefault="00A2256F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该页面用于</w:t>
      </w:r>
      <w:r w:rsidRPr="002C4535">
        <w:rPr>
          <w:i w:val="0"/>
          <w:iCs/>
          <w:color w:val="auto"/>
        </w:rPr>
        <w:t>推送地理位置相近用户的帖子。</w:t>
      </w:r>
    </w:p>
    <w:p w14:paraId="537233F4" w14:textId="77777777" w:rsidR="002C4535" w:rsidRPr="002C4535" w:rsidRDefault="002C4535" w:rsidP="002C4535">
      <w:pPr>
        <w:jc w:val="both"/>
        <w:rPr>
          <w:rFonts w:hAnsi="宋体" w:cs="宋体" w:hint="eastAsia"/>
          <w:color w:val="000000"/>
          <w:kern w:val="2"/>
          <w:szCs w:val="22"/>
        </w:rPr>
      </w:pPr>
    </w:p>
    <w:p w14:paraId="222B27F7" w14:textId="77777777" w:rsidR="002C4535" w:rsidRDefault="00CD6E07" w:rsidP="002C4535">
      <w:pPr>
        <w:pStyle w:val="1"/>
        <w:ind w:left="720" w:hanging="720"/>
      </w:pPr>
      <w:r>
        <w:rPr>
          <w:rFonts w:hint="eastAsia"/>
        </w:rPr>
        <w:t>约束</w:t>
      </w:r>
      <w:bookmarkStart w:id="50" w:name="_Toc498919265"/>
      <w:bookmarkStart w:id="51" w:name="_Toc54270156"/>
      <w:bookmarkEnd w:id="43"/>
      <w:bookmarkEnd w:id="44"/>
    </w:p>
    <w:p w14:paraId="195D77FE" w14:textId="4411FCE9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微信平台限制：</w:t>
      </w:r>
    </w:p>
    <w:p w14:paraId="31D11B73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遵循微信小程序的开发规范和政策，确保平台的功能符合微信的要求。</w:t>
      </w:r>
    </w:p>
    <w:p w14:paraId="3E16CBE4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注意微信小程序的技术限制和使用限制，如数据存储容量、接口调用频率等。</w:t>
      </w:r>
    </w:p>
    <w:p w14:paraId="0B98BDC0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用户隐私和微信授权：</w:t>
      </w:r>
    </w:p>
    <w:p w14:paraId="7DB43302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遵循微信的用户隐私政策，确保用户数据的合法收集和处理。</w:t>
      </w:r>
    </w:p>
    <w:p w14:paraId="0515BFC7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合理使用微信授权机制，只请求必要的权限，并清晰地向用户解释为何需要这些权限。</w:t>
      </w:r>
    </w:p>
    <w:p w14:paraId="2E6AE613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数据存储和处理：</w:t>
      </w:r>
    </w:p>
    <w:p w14:paraId="560923E5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利用微信提供的云服务或其他合规的数据存储方式，确保用户数据的安全性和合规性。</w:t>
      </w:r>
    </w:p>
    <w:p w14:paraId="37B2DC7D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考虑微信小程序的数据传输和存储的性能限制，以提供流畅的用户体验。</w:t>
      </w:r>
    </w:p>
    <w:p w14:paraId="63C16825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用户体验和设计规范：</w:t>
      </w:r>
    </w:p>
    <w:p w14:paraId="0DC55140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遵循微信小程序的设计规范，以确保平台与微信生态系统的一致性。</w:t>
      </w:r>
    </w:p>
    <w:p w14:paraId="65CAB6C0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确保在小程序中提供良好的用户体验，包括适配不同屏幕尺寸、易用性等方面的考虑。</w:t>
      </w:r>
    </w:p>
    <w:p w14:paraId="2CD1CDED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lastRenderedPageBreak/>
        <w:t>社交平台集成：</w:t>
      </w:r>
    </w:p>
    <w:p w14:paraId="07D5BF57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如果整合了社交媒体功能，确保遵循微信开放平台的规范，并且用户体验流畅。</w:t>
      </w:r>
    </w:p>
    <w:p w14:paraId="2E1A0F99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处理微信分享和社交媒体连接的逻辑，确保用户可以方便地分享平台内容。</w:t>
      </w:r>
    </w:p>
    <w:p w14:paraId="38D533C1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算法透明度和用户理解：</w:t>
      </w:r>
    </w:p>
    <w:p w14:paraId="662F3E6A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如果使用匹配算法，确保用户可以理解匹配的原理，并提供透明的解释。</w:t>
      </w:r>
    </w:p>
    <w:p w14:paraId="3D7A5767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考虑用户对</w:t>
      </w:r>
      <w:r w:rsidRPr="002C4535">
        <w:rPr>
          <w:i w:val="0"/>
          <w:iCs/>
          <w:color w:val="auto"/>
        </w:rPr>
        <w:t>MBTI</w:t>
      </w:r>
      <w:r w:rsidRPr="002C4535">
        <w:rPr>
          <w:i w:val="0"/>
          <w:iCs/>
          <w:color w:val="auto"/>
        </w:rPr>
        <w:t>的理解程度，提供相关信息以帮助他们更好地理解匹配结果。</w:t>
      </w:r>
    </w:p>
    <w:p w14:paraId="1977DDAA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微信版本和更新：</w:t>
      </w:r>
    </w:p>
    <w:p w14:paraId="267F9508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考虑不同用户使用不同版本的微信，确保平台的兼容性，并及时适配新版本的微信小程序框架。</w:t>
      </w:r>
    </w:p>
    <w:p w14:paraId="07851852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性能和流量控制：</w:t>
      </w:r>
    </w:p>
    <w:p w14:paraId="1802AF0C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考虑平台可能面临的用户流量，确保服务器能够处理高峰时段的请求。</w:t>
      </w:r>
    </w:p>
    <w:p w14:paraId="3A022E1C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采用适当的缓存和优化策略，提高小程序的性能。</w:t>
      </w:r>
    </w:p>
    <w:p w14:paraId="00AFBE58" w14:textId="77777777" w:rsidR="002C4535" w:rsidRPr="002C4535" w:rsidRDefault="002C4535" w:rsidP="002C4535">
      <w:pPr>
        <w:pStyle w:val="2"/>
        <w:spacing w:line="240" w:lineRule="auto"/>
        <w:ind w:left="720" w:hanging="720"/>
        <w:rPr>
          <w:rFonts w:hAnsi="宋体" w:cs="宋体"/>
          <w:color w:val="000000"/>
        </w:rPr>
      </w:pPr>
      <w:r w:rsidRPr="002C4535">
        <w:rPr>
          <w:rFonts w:hAnsi="宋体" w:cs="宋体"/>
          <w:color w:val="000000"/>
        </w:rPr>
        <w:t>法规合规性：</w:t>
      </w:r>
    </w:p>
    <w:p w14:paraId="7125E519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遵循中国和国际的法规和法律要求，特别是关于个人隐私和数据保护方面的法规，以确保平台的合规性。</w:t>
      </w:r>
    </w:p>
    <w:p w14:paraId="006EFF99" w14:textId="77777777" w:rsidR="00CD6E07" w:rsidRDefault="00CD6E07">
      <w:pPr>
        <w:pStyle w:val="1"/>
        <w:ind w:left="720" w:hanging="720"/>
      </w:pPr>
      <w:r>
        <w:rPr>
          <w:rFonts w:hint="eastAsia"/>
        </w:rPr>
        <w:t>质量范围</w:t>
      </w:r>
      <w:bookmarkEnd w:id="50"/>
      <w:bookmarkEnd w:id="51"/>
    </w:p>
    <w:p w14:paraId="0A95F07A" w14:textId="017BB9CF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本节定义了</w:t>
      </w:r>
      <w:r w:rsidRPr="002C4535">
        <w:rPr>
          <w:i w:val="0"/>
          <w:iCs/>
          <w:color w:val="auto"/>
        </w:rPr>
        <w:t>MBTI</w:t>
      </w:r>
      <w:r w:rsidRPr="002C4535">
        <w:rPr>
          <w:i w:val="0"/>
          <w:iCs/>
          <w:color w:val="auto"/>
        </w:rPr>
        <w:t>交友程序的性能、可靠性、可支持性、易用性以及类似特征的质量范围。</w:t>
      </w:r>
    </w:p>
    <w:p w14:paraId="353727E7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可用性：小程序每天都可用，其中可用的时间必须包含</w:t>
      </w:r>
      <w:r w:rsidRPr="002C4535">
        <w:rPr>
          <w:i w:val="0"/>
          <w:iCs/>
          <w:color w:val="auto"/>
        </w:rPr>
        <w:t xml:space="preserve">8:00 -- 24:00, </w:t>
      </w:r>
      <w:r w:rsidRPr="002C4535">
        <w:rPr>
          <w:i w:val="0"/>
          <w:iCs/>
          <w:color w:val="auto"/>
        </w:rPr>
        <w:t>其余时间可以用来修复系统</w:t>
      </w:r>
      <w:r w:rsidRPr="002C4535">
        <w:rPr>
          <w:i w:val="0"/>
          <w:iCs/>
          <w:color w:val="auto"/>
        </w:rPr>
        <w:t>bug</w:t>
      </w:r>
      <w:r w:rsidRPr="002C4535">
        <w:rPr>
          <w:i w:val="0"/>
          <w:iCs/>
          <w:color w:val="auto"/>
        </w:rPr>
        <w:t>等。</w:t>
      </w:r>
    </w:p>
    <w:p w14:paraId="20028982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性能需求：服务器应该支持至少</w:t>
      </w:r>
      <w:r w:rsidRPr="002C4535">
        <w:rPr>
          <w:i w:val="0"/>
          <w:iCs/>
          <w:color w:val="auto"/>
        </w:rPr>
        <w:t>100</w:t>
      </w:r>
      <w:r w:rsidRPr="002C4535">
        <w:rPr>
          <w:i w:val="0"/>
          <w:iCs/>
          <w:color w:val="auto"/>
        </w:rPr>
        <w:t>人同时在线，并在更多人尝试登入时进行限制。需要有足够的存储空间来存储所有用户的个人信息、帖子信息。</w:t>
      </w:r>
    </w:p>
    <w:p w14:paraId="1C6209BC" w14:textId="77777777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可靠性：小程序应当保护用户个人信息防止泄露；程序应当准确地基于用户信息，如</w:t>
      </w:r>
      <w:r w:rsidRPr="002C4535">
        <w:rPr>
          <w:i w:val="0"/>
          <w:iCs/>
          <w:color w:val="auto"/>
        </w:rPr>
        <w:t>MBTI</w:t>
      </w:r>
      <w:r w:rsidRPr="002C4535">
        <w:rPr>
          <w:i w:val="0"/>
          <w:iCs/>
          <w:color w:val="auto"/>
        </w:rPr>
        <w:t>，进行帖子和好友的推送。</w:t>
      </w:r>
    </w:p>
    <w:p w14:paraId="2665C454" w14:textId="781C2C0A" w:rsidR="002C4535" w:rsidRP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i w:val="0"/>
          <w:iCs/>
          <w:color w:val="auto"/>
        </w:rPr>
        <w:t>可支持性需求：该软件地设计应便于维护。首先是用户的信息会实时变化，要设计好数据库与软件的接口。同时开发过程中会对小程序的功能进行增删，需要将开发内容模块话，避免大规模改写代码。</w:t>
      </w:r>
    </w:p>
    <w:p w14:paraId="290F27F1" w14:textId="5064CC3C" w:rsidR="00CD6E07" w:rsidRDefault="00CD6E07">
      <w:pPr>
        <w:pStyle w:val="1"/>
        <w:ind w:left="720" w:hanging="720"/>
      </w:pPr>
      <w:bookmarkStart w:id="52" w:name="_Toc498919266"/>
      <w:bookmarkStart w:id="53" w:name="_Toc54270157"/>
      <w:r>
        <w:rPr>
          <w:rFonts w:hint="eastAsia"/>
        </w:rPr>
        <w:t>优先级</w:t>
      </w:r>
      <w:bookmarkEnd w:id="52"/>
      <w:bookmarkEnd w:id="53"/>
    </w:p>
    <w:p w14:paraId="45823420" w14:textId="27F3E1E3" w:rsidR="002C4535" w:rsidRPr="002C4535" w:rsidRDefault="002C4535" w:rsidP="002C4535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本节就所提出的产品特征的相对重要性进行了评估，并根据重要性对每一次迭代需要完成的部分进行了划分。</w:t>
      </w:r>
    </w:p>
    <w:p w14:paraId="5FD8BE0A" w14:textId="77777777" w:rsid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第一次迭代：</w:t>
      </w:r>
    </w:p>
    <w:p w14:paraId="0FA44065" w14:textId="5D307AEF" w:rsidR="002C4535" w:rsidRPr="002C4535" w:rsidRDefault="002C4535" w:rsidP="002C4535">
      <w:pPr>
        <w:pStyle w:val="InfoBlue"/>
        <w:tabs>
          <w:tab w:val="clear" w:pos="540"/>
          <w:tab w:val="clear" w:pos="1260"/>
        </w:tabs>
        <w:ind w:firstLineChars="400" w:firstLine="800"/>
        <w:rPr>
          <w:rFonts w:hint="eastAsia"/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完成小程序的</w:t>
      </w:r>
      <w:r w:rsidRPr="002C4535">
        <w:rPr>
          <w:rFonts w:hint="eastAsia"/>
          <w:i w:val="0"/>
          <w:iCs/>
          <w:color w:val="auto"/>
        </w:rPr>
        <w:t>UI</w:t>
      </w:r>
      <w:r w:rsidRPr="002C4535">
        <w:rPr>
          <w:rFonts w:hint="eastAsia"/>
          <w:i w:val="0"/>
          <w:iCs/>
          <w:color w:val="auto"/>
        </w:rPr>
        <w:t>界面设计并编写前端代码进行演示；</w:t>
      </w:r>
    </w:p>
    <w:p w14:paraId="31103E60" w14:textId="77777777" w:rsid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第二版：（</w:t>
      </w:r>
      <w:r w:rsidRPr="002C4535">
        <w:rPr>
          <w:rFonts w:hint="eastAsia"/>
          <w:i w:val="0"/>
          <w:iCs/>
          <w:color w:val="auto"/>
        </w:rPr>
        <w:t>3.20-4.16</w:t>
      </w:r>
      <w:r w:rsidRPr="002C4535">
        <w:rPr>
          <w:rFonts w:hint="eastAsia"/>
          <w:i w:val="0"/>
          <w:iCs/>
          <w:color w:val="auto"/>
        </w:rPr>
        <w:t>）</w:t>
      </w:r>
    </w:p>
    <w:p w14:paraId="27FFDC76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用户注册</w:t>
      </w:r>
    </w:p>
    <w:p w14:paraId="1A616978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个人信息设置</w:t>
      </w:r>
    </w:p>
    <w:p w14:paraId="3CDF6E2C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匹配好友</w:t>
      </w:r>
    </w:p>
    <w:p w14:paraId="1DC0F29E" w14:textId="3C7057A7" w:rsidR="002C4535" w:rsidRPr="002C4535" w:rsidRDefault="002C4535" w:rsidP="002C4535">
      <w:pPr>
        <w:pStyle w:val="InfoBlue"/>
        <w:ind w:firstLineChars="400" w:firstLine="800"/>
        <w:rPr>
          <w:rFonts w:hint="eastAsia"/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聊天</w:t>
      </w:r>
    </w:p>
    <w:p w14:paraId="02E3B227" w14:textId="77777777" w:rsid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lastRenderedPageBreak/>
        <w:t>第三版：（</w:t>
      </w:r>
      <w:r w:rsidRPr="002C4535">
        <w:rPr>
          <w:rFonts w:hint="eastAsia"/>
          <w:i w:val="0"/>
          <w:iCs/>
          <w:color w:val="auto"/>
        </w:rPr>
        <w:t>4.17-5.14</w:t>
      </w:r>
      <w:r w:rsidRPr="002C4535">
        <w:rPr>
          <w:rFonts w:hint="eastAsia"/>
          <w:i w:val="0"/>
          <w:iCs/>
          <w:color w:val="auto"/>
        </w:rPr>
        <w:t>）</w:t>
      </w:r>
    </w:p>
    <w:p w14:paraId="0A6BC01C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发布帖子（最基础的图文显示）</w:t>
      </w:r>
    </w:p>
    <w:p w14:paraId="273E632F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>
        <w:rPr>
          <w:rFonts w:hint="eastAsia"/>
          <w:i w:val="0"/>
          <w:iCs/>
          <w:color w:val="auto"/>
        </w:rPr>
        <w:t>“</w:t>
      </w:r>
      <w:r w:rsidRPr="002C4535">
        <w:rPr>
          <w:rFonts w:hint="eastAsia"/>
          <w:i w:val="0"/>
          <w:iCs/>
          <w:color w:val="auto"/>
        </w:rPr>
        <w:t>发现</w:t>
      </w:r>
      <w:r>
        <w:rPr>
          <w:rFonts w:hint="eastAsia"/>
          <w:i w:val="0"/>
          <w:iCs/>
          <w:color w:val="auto"/>
        </w:rPr>
        <w:t>”</w:t>
      </w:r>
      <w:r w:rsidRPr="002C4535">
        <w:rPr>
          <w:rFonts w:hint="eastAsia"/>
          <w:i w:val="0"/>
          <w:iCs/>
          <w:color w:val="auto"/>
        </w:rPr>
        <w:t>模块（呈现帖子的地方）可以先不设计热度排序，直接按时间显示</w:t>
      </w:r>
    </w:p>
    <w:p w14:paraId="5663C171" w14:textId="521C6AEA" w:rsidR="002C4535" w:rsidRPr="002C4535" w:rsidRDefault="002C4535" w:rsidP="002C4535">
      <w:pPr>
        <w:pStyle w:val="InfoBlue"/>
        <w:ind w:firstLineChars="400" w:firstLine="800"/>
        <w:rPr>
          <w:rFonts w:hint="eastAsia"/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好友系统（关注功能）</w:t>
      </w:r>
    </w:p>
    <w:p w14:paraId="50A9F442" w14:textId="77777777" w:rsidR="002C4535" w:rsidRDefault="002C4535" w:rsidP="002C4535">
      <w:pPr>
        <w:pStyle w:val="InfoBlue"/>
        <w:ind w:firstLineChars="200" w:firstLine="4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第四版：（</w:t>
      </w:r>
      <w:r w:rsidRPr="002C4535">
        <w:rPr>
          <w:rFonts w:hint="eastAsia"/>
          <w:i w:val="0"/>
          <w:iCs/>
          <w:color w:val="auto"/>
        </w:rPr>
        <w:t>5.15-6.20</w:t>
      </w:r>
      <w:r w:rsidRPr="002C4535">
        <w:rPr>
          <w:rFonts w:hint="eastAsia"/>
          <w:i w:val="0"/>
          <w:iCs/>
          <w:color w:val="auto"/>
        </w:rPr>
        <w:t>）</w:t>
      </w:r>
    </w:p>
    <w:p w14:paraId="11C4E544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完善帖子功能（点赞、收藏）</w:t>
      </w:r>
    </w:p>
    <w:p w14:paraId="373CBB55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增加</w:t>
      </w:r>
      <w:r>
        <w:rPr>
          <w:rFonts w:hint="eastAsia"/>
          <w:i w:val="0"/>
          <w:iCs/>
          <w:color w:val="auto"/>
        </w:rPr>
        <w:t>“</w:t>
      </w:r>
      <w:r w:rsidRPr="002C4535">
        <w:rPr>
          <w:rFonts w:hint="eastAsia"/>
          <w:i w:val="0"/>
          <w:iCs/>
          <w:color w:val="auto"/>
        </w:rPr>
        <w:t>同城</w:t>
      </w:r>
      <w:r>
        <w:rPr>
          <w:rFonts w:hint="eastAsia"/>
          <w:i w:val="0"/>
          <w:iCs/>
          <w:color w:val="auto"/>
        </w:rPr>
        <w:t>”“</w:t>
      </w:r>
      <w:r w:rsidRPr="002C4535">
        <w:rPr>
          <w:rFonts w:hint="eastAsia"/>
          <w:i w:val="0"/>
          <w:iCs/>
          <w:color w:val="auto"/>
        </w:rPr>
        <w:t>关注</w:t>
      </w:r>
      <w:r>
        <w:rPr>
          <w:rFonts w:hint="eastAsia"/>
          <w:i w:val="0"/>
          <w:iCs/>
          <w:color w:val="auto"/>
        </w:rPr>
        <w:t>”</w:t>
      </w:r>
      <w:r w:rsidRPr="002C4535">
        <w:rPr>
          <w:rFonts w:hint="eastAsia"/>
          <w:i w:val="0"/>
          <w:iCs/>
          <w:color w:val="auto"/>
        </w:rPr>
        <w:t>页面</w:t>
      </w:r>
    </w:p>
    <w:p w14:paraId="6D4E8CF3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测试</w:t>
      </w:r>
    </w:p>
    <w:p w14:paraId="15F55EAE" w14:textId="77777777" w:rsid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介绍</w:t>
      </w:r>
    </w:p>
    <w:p w14:paraId="457C1008" w14:textId="5CA736FD" w:rsidR="00CD6E07" w:rsidRPr="002C4535" w:rsidRDefault="002C4535" w:rsidP="002C4535">
      <w:pPr>
        <w:pStyle w:val="InfoBlue"/>
        <w:ind w:firstLineChars="400" w:firstLine="800"/>
        <w:rPr>
          <w:i w:val="0"/>
          <w:iCs/>
          <w:color w:val="auto"/>
        </w:rPr>
      </w:pPr>
      <w:r w:rsidRPr="002C4535">
        <w:rPr>
          <w:rFonts w:hint="eastAsia"/>
          <w:i w:val="0"/>
          <w:iCs/>
          <w:color w:val="auto"/>
        </w:rPr>
        <w:t>MBTI</w:t>
      </w:r>
      <w:r w:rsidRPr="002C4535">
        <w:rPr>
          <w:rFonts w:hint="eastAsia"/>
          <w:i w:val="0"/>
          <w:iCs/>
          <w:color w:val="auto"/>
        </w:rPr>
        <w:t>圈子</w:t>
      </w:r>
    </w:p>
    <w:p w14:paraId="437FE7AF" w14:textId="77777777" w:rsidR="00CD6E07" w:rsidRDefault="00CD6E07">
      <w:pPr>
        <w:pStyle w:val="1"/>
        <w:ind w:left="720" w:hanging="720"/>
      </w:pPr>
      <w:bookmarkStart w:id="54" w:name="_Toc498919267"/>
      <w:bookmarkStart w:id="55" w:name="_Toc54270158"/>
      <w:r>
        <w:rPr>
          <w:rFonts w:hint="eastAsia"/>
        </w:rPr>
        <w:t>其他产品需求</w:t>
      </w:r>
      <w:bookmarkEnd w:id="54"/>
      <w:bookmarkEnd w:id="55"/>
    </w:p>
    <w:p w14:paraId="0CDB45E1" w14:textId="77777777" w:rsidR="00CD6E07" w:rsidRDefault="00CD6E07">
      <w:pPr>
        <w:pStyle w:val="2"/>
        <w:ind w:left="720" w:hanging="720"/>
      </w:pPr>
      <w:bookmarkStart w:id="56" w:name="_Toc498919268"/>
      <w:bookmarkStart w:id="57" w:name="_Toc54270159"/>
      <w:r>
        <w:rPr>
          <w:rFonts w:hint="eastAsia"/>
        </w:rPr>
        <w:t>适用的标准</w:t>
      </w:r>
      <w:bookmarkEnd w:id="56"/>
      <w:bookmarkEnd w:id="57"/>
    </w:p>
    <w:p w14:paraId="531480EF" w14:textId="5E641670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符合法律和法规（</w:t>
      </w:r>
      <w:r w:rsidRPr="00DC50C9">
        <w:rPr>
          <w:rFonts w:hint="eastAsia"/>
          <w:i w:val="0"/>
          <w:iCs/>
          <w:color w:val="auto"/>
        </w:rPr>
        <w:t>FDA</w:t>
      </w:r>
      <w:r w:rsidRPr="00DC50C9">
        <w:rPr>
          <w:rFonts w:hint="eastAsia"/>
          <w:i w:val="0"/>
          <w:iCs/>
          <w:color w:val="auto"/>
        </w:rPr>
        <w:t>、</w:t>
      </w:r>
      <w:r w:rsidRPr="00DC50C9">
        <w:rPr>
          <w:rFonts w:hint="eastAsia"/>
          <w:i w:val="0"/>
          <w:iCs/>
          <w:color w:val="auto"/>
        </w:rPr>
        <w:t>UCC</w:t>
      </w:r>
      <w:r w:rsidRPr="00DC50C9">
        <w:rPr>
          <w:rFonts w:hint="eastAsia"/>
          <w:i w:val="0"/>
          <w:iCs/>
          <w:color w:val="auto"/>
        </w:rPr>
        <w:t>）标准、</w:t>
      </w:r>
      <w:r w:rsidRPr="00DC50C9">
        <w:rPr>
          <w:rFonts w:hint="eastAsia"/>
          <w:i w:val="0"/>
          <w:iCs/>
          <w:color w:val="auto"/>
        </w:rPr>
        <w:t>TCP/IP</w:t>
      </w:r>
      <w:r w:rsidRPr="00DC50C9">
        <w:rPr>
          <w:rFonts w:hint="eastAsia"/>
          <w:i w:val="0"/>
          <w:iCs/>
          <w:color w:val="auto"/>
        </w:rPr>
        <w:t>通讯标准、</w:t>
      </w:r>
      <w:r w:rsidRPr="00DC50C9">
        <w:rPr>
          <w:rFonts w:hint="eastAsia"/>
          <w:i w:val="0"/>
          <w:iCs/>
          <w:color w:val="auto"/>
        </w:rPr>
        <w:t>Windows</w:t>
      </w:r>
      <w:r w:rsidRPr="00DC50C9">
        <w:rPr>
          <w:rFonts w:hint="eastAsia"/>
          <w:i w:val="0"/>
          <w:iCs/>
          <w:color w:val="auto"/>
        </w:rPr>
        <w:t>平台一致性标</w:t>
      </w:r>
    </w:p>
    <w:p w14:paraId="54A33381" w14:textId="77777777" w:rsidR="00CD6E07" w:rsidRDefault="00CD6E07">
      <w:pPr>
        <w:pStyle w:val="2"/>
        <w:ind w:left="720" w:hanging="720"/>
      </w:pPr>
      <w:bookmarkStart w:id="58" w:name="_Toc498919269"/>
      <w:bookmarkStart w:id="59" w:name="_Toc54270160"/>
      <w:r>
        <w:rPr>
          <w:rFonts w:hint="eastAsia"/>
        </w:rPr>
        <w:t>系统需求</w:t>
      </w:r>
      <w:bookmarkEnd w:id="58"/>
      <w:bookmarkEnd w:id="59"/>
    </w:p>
    <w:p w14:paraId="3BBE1B42" w14:textId="5FA088F8" w:rsidR="00DC50C9" w:rsidRPr="00DC50C9" w:rsidRDefault="00DC50C9" w:rsidP="00DC50C9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1.</w:t>
      </w:r>
      <w:r w:rsidRPr="00DC50C9">
        <w:rPr>
          <w:rFonts w:hint="eastAsia"/>
          <w:i w:val="0"/>
          <w:iCs/>
          <w:color w:val="auto"/>
        </w:rPr>
        <w:t>操作系统</w:t>
      </w:r>
      <w:r w:rsidRPr="00DC50C9">
        <w:rPr>
          <w:rFonts w:hint="eastAsia"/>
          <w:i w:val="0"/>
          <w:iCs/>
          <w:color w:val="auto"/>
        </w:rPr>
        <w:t>: Windows 7</w:t>
      </w:r>
      <w:r w:rsidRPr="00DC50C9">
        <w:rPr>
          <w:rFonts w:hint="eastAsia"/>
          <w:i w:val="0"/>
          <w:iCs/>
          <w:color w:val="auto"/>
        </w:rPr>
        <w:t>及以上版本，或</w:t>
      </w:r>
      <w:r w:rsidRPr="00DC50C9">
        <w:rPr>
          <w:rFonts w:hint="eastAsia"/>
          <w:i w:val="0"/>
          <w:iCs/>
          <w:color w:val="auto"/>
        </w:rPr>
        <w:t>macOS 10.9</w:t>
      </w:r>
      <w:r w:rsidRPr="00DC50C9">
        <w:rPr>
          <w:rFonts w:hint="eastAsia"/>
          <w:i w:val="0"/>
          <w:iCs/>
          <w:color w:val="auto"/>
        </w:rPr>
        <w:t>及以上版本</w:t>
      </w:r>
    </w:p>
    <w:p w14:paraId="0728846D" w14:textId="77777777" w:rsidR="00DC50C9" w:rsidRPr="00DC50C9" w:rsidRDefault="00DC50C9" w:rsidP="00DC50C9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2.CPU: Intel</w:t>
      </w:r>
      <w:r w:rsidRPr="00DC50C9">
        <w:rPr>
          <w:rFonts w:hint="eastAsia"/>
          <w:i w:val="0"/>
          <w:iCs/>
          <w:color w:val="auto"/>
        </w:rPr>
        <w:t>或</w:t>
      </w:r>
      <w:r w:rsidRPr="00DC50C9">
        <w:rPr>
          <w:rFonts w:hint="eastAsia"/>
          <w:i w:val="0"/>
          <w:iCs/>
          <w:color w:val="auto"/>
        </w:rPr>
        <w:t>AMD</w:t>
      </w:r>
      <w:r w:rsidRPr="00DC50C9">
        <w:rPr>
          <w:rFonts w:hint="eastAsia"/>
          <w:i w:val="0"/>
          <w:iCs/>
          <w:color w:val="auto"/>
        </w:rPr>
        <w:t>处理器，建议使用</w:t>
      </w:r>
      <w:r w:rsidRPr="00DC50C9">
        <w:rPr>
          <w:rFonts w:hint="eastAsia"/>
          <w:i w:val="0"/>
          <w:iCs/>
          <w:color w:val="auto"/>
        </w:rPr>
        <w:t>Intel Core i3</w:t>
      </w:r>
      <w:r w:rsidRPr="00DC50C9">
        <w:rPr>
          <w:rFonts w:hint="eastAsia"/>
          <w:i w:val="0"/>
          <w:iCs/>
          <w:color w:val="auto"/>
        </w:rPr>
        <w:t>以上的处理器</w:t>
      </w:r>
    </w:p>
    <w:p w14:paraId="386D0E15" w14:textId="77777777" w:rsidR="00DC50C9" w:rsidRPr="00DC50C9" w:rsidRDefault="00DC50C9" w:rsidP="00DC50C9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3.</w:t>
      </w:r>
      <w:r w:rsidRPr="00DC50C9">
        <w:rPr>
          <w:rFonts w:hint="eastAsia"/>
          <w:i w:val="0"/>
          <w:iCs/>
          <w:color w:val="auto"/>
        </w:rPr>
        <w:t>内存</w:t>
      </w:r>
      <w:r w:rsidRPr="00DC50C9">
        <w:rPr>
          <w:rFonts w:hint="eastAsia"/>
          <w:i w:val="0"/>
          <w:iCs/>
          <w:color w:val="auto"/>
        </w:rPr>
        <w:t xml:space="preserve">: </w:t>
      </w:r>
      <w:r w:rsidRPr="00DC50C9">
        <w:rPr>
          <w:rFonts w:hint="eastAsia"/>
          <w:i w:val="0"/>
          <w:iCs/>
          <w:color w:val="auto"/>
        </w:rPr>
        <w:t>建议使用</w:t>
      </w:r>
      <w:r w:rsidRPr="00DC50C9">
        <w:rPr>
          <w:rFonts w:hint="eastAsia"/>
          <w:i w:val="0"/>
          <w:iCs/>
          <w:color w:val="auto"/>
        </w:rPr>
        <w:t>4GB</w:t>
      </w:r>
      <w:r w:rsidRPr="00DC50C9">
        <w:rPr>
          <w:rFonts w:hint="eastAsia"/>
          <w:i w:val="0"/>
          <w:iCs/>
          <w:color w:val="auto"/>
        </w:rPr>
        <w:t>以上的内存</w:t>
      </w:r>
      <w:r w:rsidRPr="00DC50C9">
        <w:rPr>
          <w:rFonts w:hint="eastAsia"/>
          <w:i w:val="0"/>
          <w:iCs/>
          <w:color w:val="auto"/>
        </w:rPr>
        <w:t>;</w:t>
      </w:r>
    </w:p>
    <w:p w14:paraId="4AC21638" w14:textId="77777777" w:rsidR="00DC50C9" w:rsidRPr="00DC50C9" w:rsidRDefault="00DC50C9" w:rsidP="00DC50C9">
      <w:pPr>
        <w:pStyle w:val="InfoBlue"/>
        <w:ind w:firstLineChars="200" w:firstLine="400"/>
        <w:rPr>
          <w:rFonts w:hint="eastAsia"/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4.</w:t>
      </w:r>
      <w:r w:rsidRPr="00DC50C9">
        <w:rPr>
          <w:rFonts w:hint="eastAsia"/>
          <w:i w:val="0"/>
          <w:iCs/>
          <w:color w:val="auto"/>
        </w:rPr>
        <w:t>存储空间</w:t>
      </w:r>
      <w:r w:rsidRPr="00DC50C9">
        <w:rPr>
          <w:rFonts w:hint="eastAsia"/>
          <w:i w:val="0"/>
          <w:iCs/>
          <w:color w:val="auto"/>
        </w:rPr>
        <w:t xml:space="preserve">: </w:t>
      </w:r>
      <w:r w:rsidRPr="00DC50C9">
        <w:rPr>
          <w:rFonts w:hint="eastAsia"/>
          <w:i w:val="0"/>
          <w:iCs/>
          <w:color w:val="auto"/>
        </w:rPr>
        <w:t>至少需要</w:t>
      </w:r>
      <w:r w:rsidRPr="00DC50C9">
        <w:rPr>
          <w:rFonts w:hint="eastAsia"/>
          <w:i w:val="0"/>
          <w:iCs/>
          <w:color w:val="auto"/>
        </w:rPr>
        <w:t>1GB</w:t>
      </w:r>
      <w:r w:rsidRPr="00DC50C9">
        <w:rPr>
          <w:rFonts w:hint="eastAsia"/>
          <w:i w:val="0"/>
          <w:iCs/>
          <w:color w:val="auto"/>
        </w:rPr>
        <w:t>以上的空闲存储空间</w:t>
      </w:r>
      <w:r w:rsidRPr="00DC50C9">
        <w:rPr>
          <w:rFonts w:hint="eastAsia"/>
          <w:i w:val="0"/>
          <w:iCs/>
          <w:color w:val="auto"/>
        </w:rPr>
        <w:t>:</w:t>
      </w:r>
    </w:p>
    <w:p w14:paraId="13FBBE2C" w14:textId="12DB2CFA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5.</w:t>
      </w:r>
      <w:r w:rsidRPr="00DC50C9">
        <w:rPr>
          <w:rFonts w:hint="eastAsia"/>
          <w:i w:val="0"/>
          <w:iCs/>
          <w:color w:val="auto"/>
        </w:rPr>
        <w:t>显卡</w:t>
      </w:r>
      <w:r w:rsidRPr="00DC50C9">
        <w:rPr>
          <w:rFonts w:hint="eastAsia"/>
          <w:i w:val="0"/>
          <w:iCs/>
          <w:color w:val="auto"/>
        </w:rPr>
        <w:t xml:space="preserve">: </w:t>
      </w:r>
      <w:r w:rsidRPr="00DC50C9">
        <w:rPr>
          <w:rFonts w:hint="eastAsia"/>
          <w:i w:val="0"/>
          <w:iCs/>
          <w:color w:val="auto"/>
        </w:rPr>
        <w:t>建议使用支持</w:t>
      </w:r>
      <w:r w:rsidRPr="00DC50C9">
        <w:rPr>
          <w:rFonts w:hint="eastAsia"/>
          <w:i w:val="0"/>
          <w:iCs/>
          <w:color w:val="auto"/>
        </w:rPr>
        <w:t>OpenGL 2.0</w:t>
      </w:r>
      <w:r w:rsidRPr="00DC50C9">
        <w:rPr>
          <w:rFonts w:hint="eastAsia"/>
          <w:i w:val="0"/>
          <w:iCs/>
          <w:color w:val="auto"/>
        </w:rPr>
        <w:t>及以上版本的显卡</w:t>
      </w:r>
    </w:p>
    <w:p w14:paraId="3BBB5D73" w14:textId="77777777" w:rsidR="00CD6E07" w:rsidRDefault="00CD6E07">
      <w:pPr>
        <w:pStyle w:val="2"/>
        <w:ind w:left="720" w:hanging="720"/>
      </w:pPr>
      <w:bookmarkStart w:id="60" w:name="_Toc498919271"/>
      <w:bookmarkStart w:id="61" w:name="_Toc54270161"/>
      <w:r>
        <w:rPr>
          <w:rFonts w:hint="eastAsia"/>
        </w:rPr>
        <w:t>环境需求</w:t>
      </w:r>
      <w:bookmarkEnd w:id="60"/>
      <w:bookmarkEnd w:id="61"/>
    </w:p>
    <w:p w14:paraId="1DFCD8D9" w14:textId="4A25169D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使用环境如</w:t>
      </w:r>
      <w:r w:rsidRPr="00DC50C9">
        <w:rPr>
          <w:rFonts w:hint="eastAsia"/>
          <w:i w:val="0"/>
          <w:iCs/>
          <w:color w:val="auto"/>
        </w:rPr>
        <w:t>9.2</w:t>
      </w:r>
      <w:r w:rsidRPr="00DC50C9">
        <w:rPr>
          <w:rFonts w:hint="eastAsia"/>
          <w:i w:val="0"/>
          <w:iCs/>
          <w:color w:val="auto"/>
        </w:rPr>
        <w:t>的系统需求所示</w:t>
      </w:r>
    </w:p>
    <w:p w14:paraId="0817CF08" w14:textId="77777777" w:rsidR="00CD6E07" w:rsidRDefault="00CD6E07">
      <w:pPr>
        <w:pStyle w:val="1"/>
        <w:ind w:left="720" w:hanging="720"/>
      </w:pPr>
      <w:bookmarkStart w:id="62" w:name="_Toc498919272"/>
      <w:bookmarkStart w:id="63" w:name="_Toc54270162"/>
      <w:r>
        <w:rPr>
          <w:rFonts w:hint="eastAsia"/>
        </w:rPr>
        <w:t>文档需求</w:t>
      </w:r>
      <w:bookmarkEnd w:id="62"/>
      <w:bookmarkEnd w:id="63"/>
    </w:p>
    <w:p w14:paraId="146E235A" w14:textId="33C1E64C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此节为帮助用户快速熟悉小程序功能而需要的文档。</w:t>
      </w:r>
    </w:p>
    <w:p w14:paraId="604EE512" w14:textId="77777777" w:rsidR="00CD6E07" w:rsidRDefault="00CD6E07">
      <w:pPr>
        <w:pStyle w:val="2"/>
        <w:ind w:left="720" w:hanging="720"/>
      </w:pPr>
      <w:bookmarkStart w:id="64" w:name="_Toc498919273"/>
      <w:bookmarkStart w:id="65" w:name="_Toc54270163"/>
      <w:r>
        <w:rPr>
          <w:rFonts w:hint="eastAsia"/>
        </w:rPr>
        <w:t>用户手册</w:t>
      </w:r>
      <w:bookmarkEnd w:id="64"/>
      <w:bookmarkEnd w:id="65"/>
    </w:p>
    <w:p w14:paraId="4DB6D847" w14:textId="4BB675BA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由于小程序的使用极为简单，因此不需要很长的文档进行功能说明。可以考虑在”我的“页面增加跳转按钮，前往小程序使用的图文教程，主要包含使用时的截屏。也可以模仿其它软件，通过”新手教程“型的</w:t>
      </w:r>
      <w:r w:rsidRPr="00DC50C9">
        <w:rPr>
          <w:rFonts w:hint="eastAsia"/>
          <w:i w:val="0"/>
          <w:iCs/>
          <w:color w:val="auto"/>
        </w:rPr>
        <w:t>UI</w:t>
      </w:r>
      <w:r w:rsidRPr="00DC50C9">
        <w:rPr>
          <w:rFonts w:hint="eastAsia"/>
          <w:i w:val="0"/>
          <w:iCs/>
          <w:color w:val="auto"/>
        </w:rPr>
        <w:t>提示帮助用户。</w:t>
      </w:r>
    </w:p>
    <w:p w14:paraId="7A93F57B" w14:textId="77777777" w:rsidR="00CD6E07" w:rsidRDefault="00CD6E07">
      <w:pPr>
        <w:pStyle w:val="2"/>
        <w:ind w:left="720" w:hanging="720"/>
      </w:pPr>
      <w:bookmarkStart w:id="66" w:name="_Toc498919274"/>
      <w:bookmarkStart w:id="67" w:name="_Toc54270164"/>
      <w:r>
        <w:rPr>
          <w:rFonts w:hint="eastAsia"/>
        </w:rPr>
        <w:t>联机帮助</w:t>
      </w:r>
      <w:bookmarkEnd w:id="66"/>
      <w:bookmarkEnd w:id="67"/>
    </w:p>
    <w:p w14:paraId="193D59C9" w14:textId="1FE705CE" w:rsidR="00CD6E07" w:rsidRPr="00DC50C9" w:rsidRDefault="00DC50C9" w:rsidP="00DC50C9">
      <w:pPr>
        <w:pStyle w:val="InfoBlue"/>
        <w:ind w:firstLineChars="200" w:firstLine="400"/>
        <w:rPr>
          <w:i w:val="0"/>
          <w:iCs/>
          <w:color w:val="auto"/>
        </w:rPr>
      </w:pPr>
      <w:r w:rsidRPr="00DC50C9">
        <w:rPr>
          <w:rFonts w:hint="eastAsia"/>
          <w:i w:val="0"/>
          <w:iCs/>
          <w:color w:val="auto"/>
        </w:rPr>
        <w:t>会提供开发人员的邮件联系方式，便于用户反馈问题。</w:t>
      </w:r>
    </w:p>
    <w:p w14:paraId="61AA2F49" w14:textId="77777777" w:rsidR="00CD6E07" w:rsidRDefault="00CD6E07">
      <w:pPr>
        <w:pStyle w:val="2"/>
        <w:ind w:left="720" w:hanging="720"/>
      </w:pPr>
      <w:bookmarkStart w:id="68" w:name="_Toc498919275"/>
      <w:bookmarkStart w:id="69" w:name="_Toc54270165"/>
      <w:r>
        <w:rPr>
          <w:rFonts w:hint="eastAsia"/>
        </w:rPr>
        <w:t>安装指南、配置文件、自述文件</w:t>
      </w:r>
      <w:bookmarkEnd w:id="68"/>
      <w:bookmarkEnd w:id="69"/>
    </w:p>
    <w:p w14:paraId="62F25737" w14:textId="77777777" w:rsidR="00CD6E07" w:rsidRDefault="00CD6E07">
      <w:pPr>
        <w:pStyle w:val="1"/>
        <w:numPr>
          <w:ilvl w:val="0"/>
          <w:numId w:val="0"/>
        </w:numPr>
        <w:rPr>
          <w:rFonts w:hint="eastAsia"/>
        </w:rPr>
      </w:pPr>
    </w:p>
    <w:sectPr w:rsidR="00CD6E0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1C73" w14:textId="77777777" w:rsidR="00AA227E" w:rsidRDefault="00AA227E">
      <w:r>
        <w:separator/>
      </w:r>
    </w:p>
  </w:endnote>
  <w:endnote w:type="continuationSeparator" w:id="0">
    <w:p w14:paraId="41452679" w14:textId="77777777" w:rsidR="00AA227E" w:rsidRDefault="00AA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6000076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43DABE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2BA5D4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5AB0D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C2A14DF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6991" w14:textId="77777777" w:rsidR="00AA227E" w:rsidRDefault="00AA227E">
      <w:r>
        <w:separator/>
      </w:r>
    </w:p>
  </w:footnote>
  <w:footnote w:type="continuationSeparator" w:id="0">
    <w:p w14:paraId="511B4F33" w14:textId="77777777" w:rsidR="00AA227E" w:rsidRDefault="00AA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98D5" w14:textId="77777777" w:rsidR="00BB39E1" w:rsidRDefault="00BB39E1">
    <w:pPr>
      <w:rPr>
        <w:sz w:val="24"/>
      </w:rPr>
    </w:pPr>
  </w:p>
  <w:p w14:paraId="50C507C8" w14:textId="77777777" w:rsidR="00BB39E1" w:rsidRDefault="00BB39E1">
    <w:pPr>
      <w:pBdr>
        <w:top w:val="single" w:sz="6" w:space="1" w:color="auto"/>
      </w:pBdr>
      <w:rPr>
        <w:sz w:val="24"/>
      </w:rPr>
    </w:pPr>
  </w:p>
  <w:p w14:paraId="31C86CC8" w14:textId="77777777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102086C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760A1A48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21751320" w14:textId="77777777">
      <w:tc>
        <w:tcPr>
          <w:tcW w:w="6379" w:type="dxa"/>
        </w:tcPr>
        <w:p w14:paraId="02153B9B" w14:textId="47554342" w:rsidR="00C62820" w:rsidRDefault="00C6282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 w:rsidR="000F7BF5" w:rsidRPr="000F7BF5">
            <w:rPr>
              <w:rFonts w:ascii="Times New Roman" w:hint="eastAsia"/>
            </w:rPr>
            <w:t>&lt;</w:t>
          </w:r>
          <w:r w:rsidR="00F401AB" w:rsidRPr="00F401AB">
            <w:rPr>
              <w:rFonts w:ascii="Times New Roman" w:hint="eastAsia"/>
            </w:rPr>
            <w:t>IMeetE</w:t>
          </w:r>
          <w:r w:rsidR="00F401AB" w:rsidRPr="00F401AB">
            <w:rPr>
              <w:rFonts w:ascii="Times New Roman" w:hint="eastAsia"/>
            </w:rPr>
            <w:t>——基于</w:t>
          </w:r>
          <w:r w:rsidR="00F401AB" w:rsidRPr="00F401AB">
            <w:rPr>
              <w:rFonts w:ascii="Times New Roman" w:hint="eastAsia"/>
            </w:rPr>
            <w:t>MBTI</w:t>
          </w:r>
          <w:r w:rsidR="00F401AB" w:rsidRPr="00F401AB">
            <w:rPr>
              <w:rFonts w:ascii="Times New Roman" w:hint="eastAsia"/>
            </w:rPr>
            <w:t>的论坛及交友平台小程序</w:t>
          </w:r>
          <w:r w:rsidR="000F7BF5" w:rsidRPr="000F7BF5">
            <w:rPr>
              <w:rFonts w:ascii="Times New Roman" w:hint="eastAsia"/>
            </w:rPr>
            <w:t>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039C6255" w14:textId="42B7952D" w:rsidR="00C62820" w:rsidRDefault="00C6282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F401AB"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62820" w14:paraId="6D17BA48" w14:textId="77777777">
      <w:tc>
        <w:tcPr>
          <w:tcW w:w="6379" w:type="dxa"/>
        </w:tcPr>
        <w:p w14:paraId="236B7E98" w14:textId="77777777" w:rsidR="00C62820" w:rsidRDefault="00C6282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E45EDA" w14:textId="694D87AD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F401AB">
            <w:rPr>
              <w:rFonts w:ascii="Times New Roman" w:hint="eastAsia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F401AB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/</w:t>
          </w:r>
          <w:r w:rsidR="00F401AB">
            <w:rPr>
              <w:rFonts w:ascii="Times New Roman" w:hint="eastAsia"/>
              <w:noProof/>
            </w:rPr>
            <w:t>2024</w:t>
          </w:r>
          <w:r>
            <w:rPr>
              <w:rFonts w:ascii="Times New Roman"/>
              <w:noProof/>
            </w:rPr>
            <w:t>&gt;</w:t>
          </w:r>
        </w:p>
      </w:tc>
    </w:tr>
  </w:tbl>
  <w:p w14:paraId="42523FBC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D66059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623670"/>
    <w:multiLevelType w:val="multilevel"/>
    <w:tmpl w:val="17623670"/>
    <w:lvl w:ilvl="0">
      <w:start w:val="1"/>
      <w:numFmt w:val="decimal"/>
      <w:lvlText w:val="%1."/>
      <w:lvlJc w:val="left"/>
      <w:pPr>
        <w:ind w:left="360"/>
      </w:pPr>
    </w:lvl>
    <w:lvl w:ilvl="1">
      <w:start w:val="1"/>
      <w:numFmt w:val="lowerLetter"/>
      <w:lvlText w:val="%2."/>
      <w:lvlJc w:val="left"/>
      <w:pPr>
        <w:ind w:leftChars="200" w:left="360" w:hanging="336"/>
      </w:pPr>
    </w:lvl>
    <w:lvl w:ilvl="2">
      <w:start w:val="1"/>
      <w:numFmt w:val="lowerRoman"/>
      <w:lvlText w:val="%3."/>
      <w:lvlJc w:val="left"/>
      <w:pPr>
        <w:ind w:leftChars="400" w:left="360" w:hanging="336"/>
      </w:pPr>
    </w:lvl>
    <w:lvl w:ilvl="3">
      <w:start w:val="1"/>
      <w:numFmt w:val="decimal"/>
      <w:lvlText w:val="%4."/>
      <w:lvlJc w:val="left"/>
      <w:pPr>
        <w:ind w:leftChars="600" w:left="360" w:firstLine="0"/>
      </w:pPr>
    </w:lvl>
    <w:lvl w:ilvl="4">
      <w:start w:val="1"/>
      <w:numFmt w:val="lowerLetter"/>
      <w:lvlText w:val="%5."/>
      <w:lvlJc w:val="left"/>
      <w:pPr>
        <w:ind w:leftChars="800" w:left="360" w:hanging="336"/>
      </w:pPr>
    </w:lvl>
    <w:lvl w:ilvl="5">
      <w:start w:val="1"/>
      <w:numFmt w:val="lowerRoman"/>
      <w:lvlText w:val="%6."/>
      <w:lvlJc w:val="left"/>
      <w:pPr>
        <w:ind w:leftChars="1000" w:left="360" w:hanging="336"/>
      </w:pPr>
    </w:lvl>
    <w:lvl w:ilvl="6">
      <w:start w:val="1"/>
      <w:numFmt w:val="decimal"/>
      <w:lvlText w:val="%7."/>
      <w:lvlJc w:val="left"/>
      <w:pPr>
        <w:ind w:leftChars="1200" w:left="360" w:firstLine="0"/>
      </w:pPr>
    </w:lvl>
    <w:lvl w:ilvl="7">
      <w:start w:val="1"/>
      <w:numFmt w:val="lowerLetter"/>
      <w:lvlText w:val="%8."/>
      <w:lvlJc w:val="left"/>
      <w:pPr>
        <w:ind w:leftChars="1400" w:left="360" w:hanging="336"/>
      </w:pPr>
    </w:lvl>
    <w:lvl w:ilvl="8">
      <w:start w:val="1"/>
      <w:numFmt w:val="lowerRoman"/>
      <w:lvlText w:val="%9."/>
      <w:lvlJc w:val="left"/>
      <w:pPr>
        <w:ind w:leftChars="1600" w:left="360" w:hanging="336"/>
      </w:pPr>
    </w:lvl>
  </w:abstractNum>
  <w:abstractNum w:abstractNumId="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13889089">
    <w:abstractNumId w:val="0"/>
  </w:num>
  <w:num w:numId="2" w16cid:durableId="883713557">
    <w:abstractNumId w:val="0"/>
  </w:num>
  <w:num w:numId="3" w16cid:durableId="819925480">
    <w:abstractNumId w:val="0"/>
  </w:num>
  <w:num w:numId="4" w16cid:durableId="1586570299">
    <w:abstractNumId w:val="2"/>
  </w:num>
  <w:num w:numId="5" w16cid:durableId="1632788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59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22438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8227583">
    <w:abstractNumId w:val="1"/>
  </w:num>
  <w:num w:numId="9" w16cid:durableId="417799101">
    <w:abstractNumId w:val="0"/>
  </w:num>
  <w:num w:numId="10" w16cid:durableId="1458065234">
    <w:abstractNumId w:val="0"/>
  </w:num>
  <w:num w:numId="11" w16cid:durableId="690035791">
    <w:abstractNumId w:val="0"/>
  </w:num>
  <w:num w:numId="12" w16cid:durableId="250313095">
    <w:abstractNumId w:val="0"/>
  </w:num>
  <w:num w:numId="13" w16cid:durableId="1276718641">
    <w:abstractNumId w:val="0"/>
  </w:num>
  <w:num w:numId="14" w16cid:durableId="1117724364">
    <w:abstractNumId w:val="0"/>
  </w:num>
  <w:num w:numId="15" w16cid:durableId="1872913049">
    <w:abstractNumId w:val="0"/>
  </w:num>
  <w:num w:numId="16" w16cid:durableId="1044910122">
    <w:abstractNumId w:val="0"/>
  </w:num>
  <w:num w:numId="17" w16cid:durableId="782921047">
    <w:abstractNumId w:val="0"/>
  </w:num>
  <w:num w:numId="18" w16cid:durableId="45502402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F7BF5"/>
    <w:rsid w:val="001C53DF"/>
    <w:rsid w:val="001D2B0B"/>
    <w:rsid w:val="002C4535"/>
    <w:rsid w:val="003C0D69"/>
    <w:rsid w:val="00425E3F"/>
    <w:rsid w:val="00502611"/>
    <w:rsid w:val="00513789"/>
    <w:rsid w:val="00687D72"/>
    <w:rsid w:val="006E0717"/>
    <w:rsid w:val="007817CB"/>
    <w:rsid w:val="0078470A"/>
    <w:rsid w:val="00794408"/>
    <w:rsid w:val="008D4FEC"/>
    <w:rsid w:val="00A2256F"/>
    <w:rsid w:val="00AA227E"/>
    <w:rsid w:val="00BB39E1"/>
    <w:rsid w:val="00C62820"/>
    <w:rsid w:val="00C91DC6"/>
    <w:rsid w:val="00CD6E07"/>
    <w:rsid w:val="00D443C6"/>
    <w:rsid w:val="00D67A2A"/>
    <w:rsid w:val="00DC50C9"/>
    <w:rsid w:val="00ED32AD"/>
    <w:rsid w:val="00F401AB"/>
    <w:rsid w:val="00F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4C45"/>
  <w15:chartTrackingRefBased/>
  <w15:docId w15:val="{40C1D2E3-BE37-4AE6-B8DD-B9778D69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FollowedHyperlink"/>
    <w:basedOn w:val="a0"/>
    <w:rsid w:val="00F401AB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rsid w:val="00425E3F"/>
    <w:rPr>
      <w:rFonts w:ascii="宋体"/>
      <w:b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46</TotalTime>
  <Pages>9</Pages>
  <Words>923</Words>
  <Characters>5265</Characters>
  <Application>Microsoft Office Word</Application>
  <DocSecurity>0</DocSecurity>
  <Lines>43</Lines>
  <Paragraphs>12</Paragraphs>
  <ScaleCrop>false</ScaleCrop>
  <Company>&lt;公司名称&gt;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cp:lastModifiedBy>培公 徐</cp:lastModifiedBy>
  <cp:revision>13</cp:revision>
  <cp:lastPrinted>1899-12-31T16:00:00Z</cp:lastPrinted>
  <dcterms:created xsi:type="dcterms:W3CDTF">2020-09-14T09:58:00Z</dcterms:created>
  <dcterms:modified xsi:type="dcterms:W3CDTF">2024-03-14T02:33:00Z</dcterms:modified>
</cp:coreProperties>
</file>